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1D08" w14:textId="0E60C748" w:rsidR="00A979E1" w:rsidRDefault="00B915A1" w:rsidP="00A979E1">
      <w:pPr>
        <w:pStyle w:val="Title"/>
      </w:pPr>
      <w:r>
        <w:t>Battleship Project Meeting</w:t>
      </w:r>
      <w:bookmarkStart w:id="0" w:name="_GoBack"/>
      <w:bookmarkEnd w:id="0"/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2CD9D55A12F14F12B933AB5A6483AA1D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3A86A01D732E465486971BCCDB539EBB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2C9D81F7" w14:textId="0B5D0076" w:rsidR="00A979E1" w:rsidRDefault="002E080C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90468F95F08C4848A89EC1357DDB753D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C86734">
        <w:rPr>
          <w:rStyle w:val="SubtleEmphasis"/>
        </w:rPr>
        <w:t>22/3/2018</w:t>
      </w:r>
      <w:r w:rsidR="00A979E1" w:rsidRPr="003665F5">
        <w:rPr>
          <w:rStyle w:val="SubtleEmphasis"/>
        </w:rPr>
        <w:t xml:space="preserve"> | </w:t>
      </w:r>
      <w:r w:rsidR="00C86734">
        <w:rPr>
          <w:rStyle w:val="SubtleEmphasis"/>
        </w:rPr>
        <w:t>3:00pm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BD95FCDBF07A4C13B4A2EBF3D9363945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801DF7391C0C432E92776B15652B6856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Swinburne University EN310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61F98150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14:paraId="4BF8AAC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18FB434" w14:textId="77777777" w:rsidR="00A979E1" w:rsidRPr="00A979E1" w:rsidRDefault="002E080C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82E5CB2E65FB4859B37174209A0F35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100EFB3" w14:textId="50F9E29A" w:rsidR="00A979E1" w:rsidRDefault="003003F8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23B6AF20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DBD4F38" w14:textId="77777777" w:rsidR="00A979E1" w:rsidRPr="00A979E1" w:rsidRDefault="002E080C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EFCF63AE47624FCEB25C5444B6751D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294DB88" w14:textId="2A075A34" w:rsidR="00A979E1" w:rsidRDefault="003003F8" w:rsidP="00D578F4">
                  <w:pPr>
                    <w:spacing w:after="0"/>
                  </w:pPr>
                  <w:r>
                    <w:t>Battleship Project Meeting</w:t>
                  </w:r>
                </w:p>
              </w:tc>
            </w:tr>
            <w:tr w:rsidR="00A979E1" w14:paraId="563675BA" w14:textId="77777777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B9C8558D681B4432A8084C5878D506F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32691361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41935ED" w14:textId="17F0E6CB" w:rsidR="00A979E1" w:rsidRDefault="00FF1D3F" w:rsidP="00D578F4">
                  <w:pPr>
                    <w:spacing w:after="0"/>
                  </w:pPr>
                  <w:proofErr w:type="spellStart"/>
                  <w:r>
                    <w:t>Pasindu</w:t>
                  </w:r>
                  <w:proofErr w:type="spellEnd"/>
                  <w:r>
                    <w:t xml:space="preserve"> Ashen </w:t>
                  </w:r>
                  <w:proofErr w:type="spellStart"/>
                  <w:r>
                    <w:t>Devinda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Wijayapura</w:t>
                  </w:r>
                  <w:proofErr w:type="spellEnd"/>
                </w:p>
              </w:tc>
            </w:tr>
            <w:tr w:rsidR="00A979E1" w14:paraId="5B4586C4" w14:textId="77777777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18C4909238A245B0A0B86FC02E131EF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24F35FE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3D70773" w14:textId="55546E0F" w:rsidR="00A979E1" w:rsidRDefault="00FF1D3F" w:rsidP="00D578F4">
                  <w:pPr>
                    <w:spacing w:after="0"/>
                  </w:pPr>
                  <w:r>
                    <w:t>Carey McManus</w:t>
                  </w:r>
                </w:p>
              </w:tc>
            </w:tr>
            <w:tr w:rsidR="00A979E1" w14:paraId="1AD7B52B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155002B2" w14:textId="72E5B000" w:rsidR="00A979E1" w:rsidRPr="00A979E1" w:rsidRDefault="00A979E1" w:rsidP="00A979E1">
                  <w:pPr>
                    <w:pStyle w:val="Heading3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398412F3" w14:textId="73E8749E" w:rsidR="00A979E1" w:rsidRDefault="00A979E1" w:rsidP="00D578F4">
                  <w:pPr>
                    <w:spacing w:after="0"/>
                  </w:pPr>
                </w:p>
              </w:tc>
            </w:tr>
          </w:tbl>
          <w:p w14:paraId="604DF1A2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73B48911" w14:textId="77777777" w:rsidR="00FF1D3F" w:rsidRDefault="002E080C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E7465D5FCDBC4BAD836AA49FD4D07DAB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  <w:r w:rsidR="00FF1D3F">
              <w:t xml:space="preserve">: </w:t>
            </w:r>
          </w:p>
          <w:p w14:paraId="293BCAD7" w14:textId="52D74BD6" w:rsidR="00A979E1" w:rsidRDefault="00FF1D3F" w:rsidP="00D578F4">
            <w:pPr>
              <w:spacing w:after="0"/>
            </w:pPr>
            <w:proofErr w:type="spellStart"/>
            <w:r>
              <w:t>Endru</w:t>
            </w:r>
            <w:proofErr w:type="spellEnd"/>
            <w:r>
              <w:t xml:space="preserve"> Joshua</w:t>
            </w:r>
            <w:r>
              <w:br/>
              <w:t>Quan</w:t>
            </w:r>
            <w:r w:rsidR="003003F8">
              <w:t>g</w:t>
            </w:r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Bach</w:t>
            </w:r>
          </w:p>
          <w:p w14:paraId="2885922B" w14:textId="77777777" w:rsidR="00FF1D3F" w:rsidRPr="00137619" w:rsidRDefault="00FF1D3F" w:rsidP="00D578F4">
            <w:pPr>
              <w:spacing w:after="0"/>
            </w:pPr>
          </w:p>
          <w:p w14:paraId="75E15EA9" w14:textId="4D6497C5" w:rsidR="00A979E1" w:rsidRDefault="00A979E1" w:rsidP="00D578F4">
            <w:pPr>
              <w:spacing w:after="0"/>
            </w:pPr>
          </w:p>
        </w:tc>
      </w:tr>
      <w:tr w:rsidR="00FF1D3F" w14:paraId="65ED33A2" w14:textId="77777777" w:rsidTr="00D578F4">
        <w:tc>
          <w:tcPr>
            <w:tcW w:w="5400" w:type="dxa"/>
          </w:tcPr>
          <w:p w14:paraId="27150575" w14:textId="77777777" w:rsidR="00FF1D3F" w:rsidRDefault="00FF1D3F" w:rsidP="00FF1D3F">
            <w:pPr>
              <w:pStyle w:val="Heading3"/>
              <w:ind w:left="0"/>
            </w:pPr>
          </w:p>
        </w:tc>
        <w:tc>
          <w:tcPr>
            <w:tcW w:w="5400" w:type="dxa"/>
          </w:tcPr>
          <w:p w14:paraId="6C7F2CF9" w14:textId="77777777" w:rsidR="00FF1D3F" w:rsidRDefault="00FF1D3F" w:rsidP="00D578F4">
            <w:pPr>
              <w:spacing w:after="0"/>
            </w:pPr>
          </w:p>
        </w:tc>
      </w:tr>
    </w:tbl>
    <w:p w14:paraId="3BE2C715" w14:textId="77777777" w:rsidR="00A979E1" w:rsidRDefault="002E080C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1FD1355111114344A79C74A5D60AF997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14:paraId="05FC557C" w14:textId="48661F9C" w:rsidR="00A979E1" w:rsidRDefault="002E080C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527EACD97CE449979E7EBC67CA4095E5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99BE2680FD3546278B4A897D4DB2CAC5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10 Minutes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0A975FEBF0A74DD1B891F113C4ECB978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C86734">
        <w:rPr>
          <w:rStyle w:val="SubtleEmphasis"/>
        </w:rPr>
        <w:t>Roles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EE7939783180489BAE178B9875E5C7D6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C86734">
        <w:rPr>
          <w:rStyle w:val="SubtleEmphasis"/>
        </w:rPr>
        <w:t>Ashen</w:t>
      </w:r>
    </w:p>
    <w:p w14:paraId="05DC6B06" w14:textId="1BFC0EBB" w:rsidR="00A979E1" w:rsidRDefault="003003F8" w:rsidP="003003F8">
      <w:r>
        <w:t>Decision on who is going to take on which tasks for the project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14:paraId="3B3FE469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4027DBF" w14:textId="77777777" w:rsidR="00CB50F2" w:rsidRPr="00E52810" w:rsidRDefault="002E080C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056118431163414895E5B38BAF41559E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29AED0D6664C4CFCB78EFE42A5817D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1E9F0DE9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706770E08A084EFF9EE08F37A3EAC4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56E5717E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E565FC5" w14:textId="77777777" w:rsidTr="00557792">
        <w:tc>
          <w:tcPr>
            <w:tcW w:w="6300" w:type="dxa"/>
          </w:tcPr>
          <w:p w14:paraId="1D2A70BB" w14:textId="12B086CC" w:rsidR="00A979E1" w:rsidRPr="00E52810" w:rsidRDefault="003003F8" w:rsidP="00E52810">
            <w:pPr>
              <w:ind w:left="0"/>
            </w:pPr>
            <w:r>
              <w:t>Setting up Trello Board</w:t>
            </w:r>
          </w:p>
        </w:tc>
        <w:tc>
          <w:tcPr>
            <w:tcW w:w="2250" w:type="dxa"/>
          </w:tcPr>
          <w:p w14:paraId="00336E95" w14:textId="1F611038" w:rsidR="00A979E1" w:rsidRPr="00E52810" w:rsidRDefault="003003F8" w:rsidP="00E52810">
            <w:pPr>
              <w:ind w:left="0"/>
            </w:pPr>
            <w:proofErr w:type="spellStart"/>
            <w:r>
              <w:t>Huy</w:t>
            </w:r>
            <w:proofErr w:type="spellEnd"/>
          </w:p>
        </w:tc>
        <w:tc>
          <w:tcPr>
            <w:tcW w:w="2250" w:type="dxa"/>
          </w:tcPr>
          <w:p w14:paraId="502609E4" w14:textId="5447D336" w:rsidR="00A979E1" w:rsidRPr="00E52810" w:rsidRDefault="003003F8" w:rsidP="00E52810">
            <w:pPr>
              <w:ind w:left="0"/>
            </w:pPr>
            <w:r>
              <w:t>29/3/2018</w:t>
            </w:r>
          </w:p>
        </w:tc>
      </w:tr>
      <w:tr w:rsidR="00A979E1" w:rsidRPr="00E52810" w14:paraId="0BDE952B" w14:textId="77777777" w:rsidTr="00557792">
        <w:tc>
          <w:tcPr>
            <w:tcW w:w="6300" w:type="dxa"/>
          </w:tcPr>
          <w:p w14:paraId="306FC9F1" w14:textId="77777777" w:rsidR="00A979E1" w:rsidRDefault="003003F8" w:rsidP="00E52810">
            <w:pPr>
              <w:ind w:left="0"/>
            </w:pPr>
            <w:r>
              <w:t>Setting up Toggl team project</w:t>
            </w:r>
          </w:p>
          <w:p w14:paraId="715CCDC6" w14:textId="5D186700" w:rsidR="003003F8" w:rsidRDefault="003003F8" w:rsidP="00E52810">
            <w:pPr>
              <w:ind w:left="0"/>
            </w:pPr>
            <w:r>
              <w:t xml:space="preserve">Uploading the VB.Net code base to </w:t>
            </w:r>
            <w:proofErr w:type="spellStart"/>
            <w:r>
              <w:t>Github</w:t>
            </w:r>
            <w:proofErr w:type="spellEnd"/>
          </w:p>
          <w:p w14:paraId="0C345866" w14:textId="1EBF5E6F" w:rsidR="00C86734" w:rsidRDefault="00C86734" w:rsidP="00E52810">
            <w:pPr>
              <w:ind w:left="0"/>
            </w:pPr>
            <w:r>
              <w:t>Researching tools that can be used to convert VB code to C# code</w:t>
            </w:r>
          </w:p>
          <w:p w14:paraId="76FC7708" w14:textId="77777777" w:rsidR="003003F8" w:rsidRDefault="003003F8" w:rsidP="00E52810">
            <w:pPr>
              <w:ind w:left="0"/>
            </w:pPr>
            <w:r>
              <w:t>Researching suitable coding standard</w:t>
            </w:r>
          </w:p>
          <w:p w14:paraId="593E7498" w14:textId="4C0BD7B7" w:rsidR="003003F8" w:rsidRDefault="003003F8" w:rsidP="00E52810">
            <w:pPr>
              <w:ind w:left="0"/>
            </w:pPr>
            <w:r>
              <w:t>Creating list of files with detailed descriptions</w:t>
            </w:r>
          </w:p>
          <w:p w14:paraId="1683231A" w14:textId="77777777" w:rsidR="003003F8" w:rsidRDefault="003003F8" w:rsidP="00E52810">
            <w:pPr>
              <w:ind w:left="0"/>
            </w:pPr>
            <w:r>
              <w:t>Identifying TODO, BUGs, FIXME in code base</w:t>
            </w:r>
          </w:p>
          <w:p w14:paraId="32A4FF07" w14:textId="5217DB41" w:rsidR="003003F8" w:rsidRPr="00E52810" w:rsidRDefault="003003F8" w:rsidP="00E52810">
            <w:pPr>
              <w:ind w:left="0"/>
            </w:pPr>
            <w:r>
              <w:t>Determining quantity and quality of documentation in code</w:t>
            </w:r>
          </w:p>
        </w:tc>
        <w:tc>
          <w:tcPr>
            <w:tcW w:w="2250" w:type="dxa"/>
          </w:tcPr>
          <w:p w14:paraId="44E1ADE5" w14:textId="77777777" w:rsidR="00A979E1" w:rsidRDefault="003003F8" w:rsidP="00E52810">
            <w:pPr>
              <w:ind w:left="0"/>
            </w:pPr>
            <w:r>
              <w:t>Ashen</w:t>
            </w:r>
          </w:p>
          <w:p w14:paraId="4AEE1064" w14:textId="3859D8BA" w:rsidR="003003F8" w:rsidRDefault="003003F8" w:rsidP="00E52810">
            <w:pPr>
              <w:ind w:left="0"/>
            </w:pPr>
            <w:r>
              <w:t>Ashen</w:t>
            </w:r>
          </w:p>
          <w:p w14:paraId="5E5D360A" w14:textId="44F45378" w:rsidR="00C86734" w:rsidRDefault="00C86734" w:rsidP="00E52810">
            <w:pPr>
              <w:ind w:left="0"/>
            </w:pPr>
            <w:proofErr w:type="spellStart"/>
            <w:r>
              <w:t>Endru</w:t>
            </w:r>
            <w:proofErr w:type="spellEnd"/>
            <w:r>
              <w:t xml:space="preserve"> and </w:t>
            </w:r>
            <w:proofErr w:type="spellStart"/>
            <w:r>
              <w:t>Huy</w:t>
            </w:r>
            <w:proofErr w:type="spellEnd"/>
            <w:r>
              <w:br/>
            </w:r>
          </w:p>
          <w:p w14:paraId="5A613320" w14:textId="273FEC0A" w:rsidR="00C86734" w:rsidRDefault="00C86734" w:rsidP="00E52810">
            <w:pPr>
              <w:ind w:left="0"/>
            </w:pPr>
            <w:r>
              <w:t>Ashen</w:t>
            </w:r>
          </w:p>
          <w:p w14:paraId="5A4F07D5" w14:textId="6C330CEA" w:rsidR="00C86734" w:rsidRDefault="00C86734" w:rsidP="00E52810">
            <w:pPr>
              <w:ind w:left="0"/>
            </w:pPr>
            <w:r>
              <w:t xml:space="preserve">Carey and </w:t>
            </w:r>
            <w:proofErr w:type="spellStart"/>
            <w:r>
              <w:t>Huy</w:t>
            </w:r>
            <w:proofErr w:type="spellEnd"/>
          </w:p>
          <w:p w14:paraId="7D83638A" w14:textId="0D6B1BC8" w:rsidR="00C86734" w:rsidRDefault="00C86734" w:rsidP="00E52810">
            <w:pPr>
              <w:ind w:left="0"/>
            </w:pPr>
            <w:r>
              <w:t>Carey</w:t>
            </w:r>
          </w:p>
          <w:p w14:paraId="61156CF8" w14:textId="64488629" w:rsidR="00C86734" w:rsidRDefault="00C86734" w:rsidP="00E52810">
            <w:pPr>
              <w:ind w:left="0"/>
            </w:pPr>
            <w:proofErr w:type="spellStart"/>
            <w:r>
              <w:t>Endru</w:t>
            </w:r>
            <w:proofErr w:type="spellEnd"/>
          </w:p>
          <w:p w14:paraId="5C91B6A3" w14:textId="77777777" w:rsidR="00C86734" w:rsidRDefault="00C86734" w:rsidP="00E52810">
            <w:pPr>
              <w:ind w:left="0"/>
            </w:pPr>
          </w:p>
          <w:p w14:paraId="7ED8900C" w14:textId="65BE2714" w:rsidR="003003F8" w:rsidRPr="00E52810" w:rsidRDefault="003003F8" w:rsidP="00E52810">
            <w:pPr>
              <w:ind w:left="0"/>
            </w:pPr>
          </w:p>
        </w:tc>
        <w:tc>
          <w:tcPr>
            <w:tcW w:w="2250" w:type="dxa"/>
          </w:tcPr>
          <w:p w14:paraId="48828A3A" w14:textId="77777777" w:rsidR="00A979E1" w:rsidRDefault="003003F8" w:rsidP="00E52810">
            <w:pPr>
              <w:ind w:left="0"/>
            </w:pPr>
            <w:r>
              <w:t>29/3/2018</w:t>
            </w:r>
          </w:p>
          <w:p w14:paraId="22B8AC3A" w14:textId="77777777" w:rsidR="003003F8" w:rsidRDefault="003003F8" w:rsidP="00E52810">
            <w:pPr>
              <w:ind w:left="0"/>
            </w:pPr>
            <w:r>
              <w:t>29/3/2018</w:t>
            </w:r>
          </w:p>
          <w:p w14:paraId="17DE9D0A" w14:textId="77777777" w:rsidR="00C86734" w:rsidRDefault="00C86734" w:rsidP="00E52810">
            <w:pPr>
              <w:ind w:left="0"/>
            </w:pPr>
            <w:r>
              <w:t>7/4/2018</w:t>
            </w:r>
            <w:r>
              <w:br/>
            </w:r>
          </w:p>
          <w:p w14:paraId="5F8ABF3C" w14:textId="77777777" w:rsidR="00C86734" w:rsidRDefault="00C86734" w:rsidP="00E52810">
            <w:pPr>
              <w:ind w:left="0"/>
            </w:pPr>
            <w:r>
              <w:t>7/4/2018</w:t>
            </w:r>
          </w:p>
          <w:p w14:paraId="3E30C4FA" w14:textId="77777777" w:rsidR="00C86734" w:rsidRDefault="00C86734" w:rsidP="00E52810">
            <w:pPr>
              <w:ind w:left="0"/>
            </w:pPr>
            <w:r>
              <w:t>7/4/2018</w:t>
            </w:r>
          </w:p>
          <w:p w14:paraId="05B30D0F" w14:textId="77777777" w:rsidR="00C86734" w:rsidRDefault="00C86734" w:rsidP="00E52810">
            <w:pPr>
              <w:ind w:left="0"/>
            </w:pPr>
            <w:r>
              <w:t>7/4/2018</w:t>
            </w:r>
          </w:p>
          <w:p w14:paraId="551B1AC3" w14:textId="07971C81" w:rsidR="00C86734" w:rsidRPr="00E52810" w:rsidRDefault="00C86734" w:rsidP="00E52810">
            <w:pPr>
              <w:ind w:left="0"/>
            </w:pPr>
            <w:r>
              <w:t>7/4/2018</w:t>
            </w:r>
          </w:p>
        </w:tc>
      </w:tr>
      <w:tr w:rsidR="003003F8" w:rsidRPr="00E52810" w14:paraId="6CB8184E" w14:textId="77777777" w:rsidTr="00557792">
        <w:tc>
          <w:tcPr>
            <w:tcW w:w="6300" w:type="dxa"/>
          </w:tcPr>
          <w:p w14:paraId="0A201ABB" w14:textId="77777777" w:rsidR="003003F8" w:rsidRDefault="003003F8" w:rsidP="00E52810">
            <w:pPr>
              <w:ind w:left="0"/>
            </w:pPr>
          </w:p>
          <w:p w14:paraId="1367AE6E" w14:textId="77777777" w:rsidR="00C86734" w:rsidRDefault="00C86734" w:rsidP="00E52810">
            <w:pPr>
              <w:ind w:left="0"/>
            </w:pPr>
          </w:p>
          <w:p w14:paraId="6216BC4D" w14:textId="77777777" w:rsidR="00C86734" w:rsidRDefault="00C86734" w:rsidP="00E52810">
            <w:pPr>
              <w:ind w:left="0"/>
            </w:pPr>
          </w:p>
          <w:p w14:paraId="68367E41" w14:textId="0B9B5BA0" w:rsidR="00C86734" w:rsidRDefault="00C86734" w:rsidP="00E52810">
            <w:pPr>
              <w:ind w:left="0"/>
            </w:pPr>
          </w:p>
        </w:tc>
        <w:tc>
          <w:tcPr>
            <w:tcW w:w="2250" w:type="dxa"/>
          </w:tcPr>
          <w:p w14:paraId="0D9672AA" w14:textId="77777777" w:rsidR="003003F8" w:rsidRDefault="003003F8" w:rsidP="00E52810">
            <w:pPr>
              <w:ind w:left="0"/>
            </w:pPr>
          </w:p>
        </w:tc>
        <w:tc>
          <w:tcPr>
            <w:tcW w:w="2250" w:type="dxa"/>
          </w:tcPr>
          <w:p w14:paraId="5FB98F37" w14:textId="77777777" w:rsidR="003003F8" w:rsidRDefault="003003F8" w:rsidP="00E52810">
            <w:pPr>
              <w:ind w:left="0"/>
            </w:pPr>
          </w:p>
        </w:tc>
      </w:tr>
    </w:tbl>
    <w:p w14:paraId="750D3C6E" w14:textId="15609746" w:rsidR="00A979E1" w:rsidRDefault="002E080C" w:rsidP="00A979E1">
      <w:pPr>
        <w:pStyle w:val="Heading2"/>
      </w:pPr>
      <w:sdt>
        <w:sdtPr>
          <w:alias w:val="Agenda 2, time allotted:"/>
          <w:tag w:val="Agenda 2, time allotted:"/>
          <w:id w:val="1191029867"/>
          <w:placeholder>
            <w:docPart w:val="DFF99025E08E4AC6B737B6122318B7F8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2, enter time:"/>
          <w:tag w:val="Agenda 2, enter time:"/>
          <w:id w:val="-191309234"/>
          <w:placeholder>
            <w:docPart w:val="81861CD0A6064D74A5EBC9B4EE81B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C86734">
            <w:rPr>
              <w:rStyle w:val="SubtleEmphasis"/>
            </w:rPr>
            <w:t>5 Minutes</w:t>
          </w:r>
        </w:sdtContent>
      </w:sdt>
      <w:r w:rsidR="00A979E1">
        <w:t xml:space="preserve"> | </w:t>
      </w:r>
      <w:sdt>
        <w:sdtPr>
          <w:alias w:val="Agenda 2, agenda topic:"/>
          <w:tag w:val="Agenda 2, agenda topic:"/>
          <w:id w:val="1539396324"/>
          <w:placeholder>
            <w:docPart w:val="50CC643952104CE7AF9C20263EADB18C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C86734">
        <w:rPr>
          <w:rStyle w:val="SubtleEmphasis"/>
        </w:rPr>
        <w:t>General Items</w:t>
      </w:r>
      <w:r w:rsidR="00A979E1">
        <w:t xml:space="preserve"> | </w:t>
      </w:r>
      <w:sdt>
        <w:sdtPr>
          <w:alias w:val="Agenda 2, presenter:"/>
          <w:tag w:val="Agenda 2, presenter:"/>
          <w:id w:val="-132489110"/>
          <w:placeholder>
            <w:docPart w:val="0B9B5D632E8C478CA66F4F072AAD2F2B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proofErr w:type="spellStart"/>
      <w:r w:rsidR="00C86734">
        <w:rPr>
          <w:rStyle w:val="SubtleEmphasis"/>
        </w:rPr>
        <w:t>Endru</w:t>
      </w:r>
      <w:proofErr w:type="spellEnd"/>
    </w:p>
    <w:p w14:paraId="422CAFAF" w14:textId="296F34F3" w:rsidR="00A979E1" w:rsidRDefault="00C86734" w:rsidP="00C86734">
      <w:pPr>
        <w:ind w:left="0"/>
      </w:pPr>
      <w:r>
        <w:t>Discussion around other items related to the project for which no decisions to be made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2"/>
      </w:tblPr>
      <w:tblGrid>
        <w:gridCol w:w="6300"/>
        <w:gridCol w:w="2250"/>
        <w:gridCol w:w="2250"/>
      </w:tblGrid>
      <w:tr w:rsidR="00A979E1" w:rsidRPr="00E52810" w14:paraId="3B3C3422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475C97CD" w14:textId="77777777" w:rsidR="00A979E1" w:rsidRPr="00E52810" w:rsidRDefault="002E080C" w:rsidP="00E52810">
            <w:sdt>
              <w:sdtPr>
                <w:alias w:val="Agenda 2, action items:"/>
                <w:tag w:val="Agenda 2, action items:"/>
                <w:id w:val="986982946"/>
                <w:placeholder>
                  <w:docPart w:val="31C19B590C14405D977BECD313CA8787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2, person responsible:"/>
            <w:tag w:val="Agenda 2, person responsible:"/>
            <w:id w:val="-1512830054"/>
            <w:placeholder>
              <w:docPart w:val="692269596F6F4245AC8B18B046BC173D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46387B66" w14:textId="77777777"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2, deadline:"/>
            <w:tag w:val="Agenda 2, deadline:"/>
            <w:id w:val="1652096494"/>
            <w:placeholder>
              <w:docPart w:val="357032CA3B374E0294E5EA4A164309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7FE2CF6B" w14:textId="77777777"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14:paraId="5140224C" w14:textId="77777777" w:rsidTr="00557792">
        <w:tc>
          <w:tcPr>
            <w:tcW w:w="6300" w:type="dxa"/>
          </w:tcPr>
          <w:p w14:paraId="0FA8C45C" w14:textId="50DD831D" w:rsidR="00A979E1" w:rsidRPr="00E52810" w:rsidRDefault="00C86734" w:rsidP="00E52810">
            <w:pPr>
              <w:ind w:left="0"/>
            </w:pPr>
            <w:r>
              <w:t>Everyone needs to download the old code and make sure they can run it</w:t>
            </w:r>
          </w:p>
        </w:tc>
        <w:tc>
          <w:tcPr>
            <w:tcW w:w="2250" w:type="dxa"/>
          </w:tcPr>
          <w:p w14:paraId="5881C640" w14:textId="3CE7A63B" w:rsidR="00A979E1" w:rsidRPr="00E52810" w:rsidRDefault="00C86734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059F745F" w14:textId="1367B4FE" w:rsidR="00A979E1" w:rsidRPr="00E52810" w:rsidRDefault="00C86734" w:rsidP="00E52810">
            <w:pPr>
              <w:ind w:left="0"/>
            </w:pPr>
            <w:r>
              <w:t>27/3/2018</w:t>
            </w:r>
          </w:p>
        </w:tc>
      </w:tr>
      <w:tr w:rsidR="00A979E1" w:rsidRPr="00E52810" w14:paraId="65D01ABA" w14:textId="77777777" w:rsidTr="00557792">
        <w:tc>
          <w:tcPr>
            <w:tcW w:w="6300" w:type="dxa"/>
          </w:tcPr>
          <w:p w14:paraId="2470A9E2" w14:textId="4BA6FBF7" w:rsidR="00C86734" w:rsidRPr="00E52810" w:rsidRDefault="00C86734" w:rsidP="00E52810">
            <w:pPr>
              <w:ind w:left="0"/>
            </w:pPr>
            <w:r>
              <w:t>Need to find and list functional issues. What works the way it should and what doesn’t</w:t>
            </w:r>
          </w:p>
        </w:tc>
        <w:tc>
          <w:tcPr>
            <w:tcW w:w="2250" w:type="dxa"/>
          </w:tcPr>
          <w:p w14:paraId="113208A3" w14:textId="2F5B4918" w:rsidR="00A979E1" w:rsidRPr="00E52810" w:rsidRDefault="00C86734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47821E45" w14:textId="7B62C23F" w:rsidR="00C86734" w:rsidRPr="00E52810" w:rsidRDefault="00C86734" w:rsidP="00C86734">
            <w:pPr>
              <w:ind w:left="0"/>
            </w:pPr>
            <w:r>
              <w:t>7/4/2018</w:t>
            </w:r>
          </w:p>
        </w:tc>
      </w:tr>
      <w:tr w:rsidR="00C86734" w:rsidRPr="00E52810" w14:paraId="7945ECB0" w14:textId="77777777" w:rsidTr="00557792">
        <w:tc>
          <w:tcPr>
            <w:tcW w:w="6300" w:type="dxa"/>
          </w:tcPr>
          <w:p w14:paraId="06B9B014" w14:textId="7690C8FA" w:rsidR="00C86734" w:rsidRDefault="00C86734" w:rsidP="00E52810">
            <w:pPr>
              <w:ind w:left="0"/>
            </w:pPr>
            <w:r>
              <w:t>A list (on wiki) should be created to keep track of any extension ideas and new features that could be added, this should not include bugs to fix.</w:t>
            </w:r>
          </w:p>
        </w:tc>
        <w:tc>
          <w:tcPr>
            <w:tcW w:w="2250" w:type="dxa"/>
          </w:tcPr>
          <w:p w14:paraId="1CA49CD3" w14:textId="52175D3A" w:rsidR="00C86734" w:rsidRDefault="00C86734" w:rsidP="00E52810">
            <w:pPr>
              <w:ind w:left="0"/>
            </w:pPr>
            <w:r>
              <w:t>Everyone</w:t>
            </w:r>
          </w:p>
        </w:tc>
        <w:tc>
          <w:tcPr>
            <w:tcW w:w="2250" w:type="dxa"/>
          </w:tcPr>
          <w:p w14:paraId="72210EE9" w14:textId="5A2F96B1" w:rsidR="00C86734" w:rsidRDefault="00C86734" w:rsidP="00C86734">
            <w:pPr>
              <w:ind w:left="0"/>
            </w:pPr>
            <w:r>
              <w:t>7/4/2018</w:t>
            </w:r>
          </w:p>
        </w:tc>
      </w:tr>
    </w:tbl>
    <w:p w14:paraId="4E8EE879" w14:textId="10D78203" w:rsidR="00A979E1" w:rsidRDefault="00A979E1" w:rsidP="00C86734">
      <w:pPr>
        <w:pStyle w:val="Heading2"/>
      </w:pPr>
    </w:p>
    <w:sectPr w:rsidR="00A979E1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2CA2F" w14:textId="77777777" w:rsidR="002E080C" w:rsidRDefault="002E080C">
      <w:pPr>
        <w:spacing w:after="0"/>
      </w:pPr>
      <w:r>
        <w:separator/>
      </w:r>
    </w:p>
  </w:endnote>
  <w:endnote w:type="continuationSeparator" w:id="0">
    <w:p w14:paraId="7FB7D42F" w14:textId="77777777" w:rsidR="002E080C" w:rsidRDefault="002E08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92A70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2FCB" w14:textId="77777777" w:rsidR="002E080C" w:rsidRDefault="002E080C">
      <w:pPr>
        <w:spacing w:after="0"/>
      </w:pPr>
      <w:r>
        <w:separator/>
      </w:r>
    </w:p>
  </w:footnote>
  <w:footnote w:type="continuationSeparator" w:id="0">
    <w:p w14:paraId="45AE01D6" w14:textId="77777777" w:rsidR="002E080C" w:rsidRDefault="002E08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3F"/>
    <w:rsid w:val="00070820"/>
    <w:rsid w:val="001005E5"/>
    <w:rsid w:val="00107A25"/>
    <w:rsid w:val="001118FD"/>
    <w:rsid w:val="00152CC8"/>
    <w:rsid w:val="0017681F"/>
    <w:rsid w:val="001C4546"/>
    <w:rsid w:val="002B6C94"/>
    <w:rsid w:val="002E080C"/>
    <w:rsid w:val="002E7469"/>
    <w:rsid w:val="002F4ABE"/>
    <w:rsid w:val="003003F8"/>
    <w:rsid w:val="003B1BCE"/>
    <w:rsid w:val="003C1B81"/>
    <w:rsid w:val="003C6B6C"/>
    <w:rsid w:val="0041439B"/>
    <w:rsid w:val="00444D8F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45E12"/>
    <w:rsid w:val="00B915A1"/>
    <w:rsid w:val="00C86734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5607C"/>
  <w15:chartTrackingRefBased/>
  <w15:docId w15:val="{676E8AF9-1753-49EB-8998-D57F5E62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y%20McManus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D9D55A12F14F12B933AB5A6483A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22368-090C-487B-AF2D-E739C5659422}"/>
      </w:docPartPr>
      <w:docPartBody>
        <w:p w:rsidR="00000000" w:rsidRDefault="00531636">
          <w:pPr>
            <w:pStyle w:val="2CD9D55A12F14F12B933AB5A6483AA1D"/>
          </w:pPr>
          <w:r>
            <w:t>|</w:t>
          </w:r>
        </w:p>
      </w:docPartBody>
    </w:docPart>
    <w:docPart>
      <w:docPartPr>
        <w:name w:val="3A86A01D732E465486971BCCDB53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1B1DA-A5F6-4B27-8BBA-957A745DFC19}"/>
      </w:docPartPr>
      <w:docPartBody>
        <w:p w:rsidR="00000000" w:rsidRDefault="00531636">
          <w:pPr>
            <w:pStyle w:val="3A86A01D732E465486971BCCDB539EBB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90468F95F08C4848A89EC1357DDB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54A9E-EF20-4843-9FA5-E4B80C60871E}"/>
      </w:docPartPr>
      <w:docPartBody>
        <w:p w:rsidR="00000000" w:rsidRDefault="00531636">
          <w:pPr>
            <w:pStyle w:val="90468F95F08C4848A89EC1357DDB753D"/>
          </w:pPr>
          <w:r>
            <w:t>Meeting date | time</w:t>
          </w:r>
        </w:p>
      </w:docPartBody>
    </w:docPart>
    <w:docPart>
      <w:docPartPr>
        <w:name w:val="BD95FCDBF07A4C13B4A2EBF3D936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99EA1-4C6B-43CB-B92B-90B007A7448C}"/>
      </w:docPartPr>
      <w:docPartBody>
        <w:p w:rsidR="00000000" w:rsidRDefault="00531636">
          <w:pPr>
            <w:pStyle w:val="BD95FCDBF07A4C13B4A2EBF3D9363945"/>
          </w:pPr>
          <w:r>
            <w:t>Meeting location</w:t>
          </w:r>
        </w:p>
      </w:docPartBody>
    </w:docPart>
    <w:docPart>
      <w:docPartPr>
        <w:name w:val="801DF7391C0C432E92776B15652B6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418F-3008-458C-BFFC-91629F2D793E}"/>
      </w:docPartPr>
      <w:docPartBody>
        <w:p w:rsidR="00000000" w:rsidRDefault="00531636">
          <w:pPr>
            <w:pStyle w:val="801DF7391C0C432E92776B15652B6856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82E5CB2E65FB4859B37174209A0F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2CE0F-700A-4915-BE58-E07694BAF244}"/>
      </w:docPartPr>
      <w:docPartBody>
        <w:p w:rsidR="00000000" w:rsidRDefault="00531636">
          <w:pPr>
            <w:pStyle w:val="82E5CB2E65FB4859B37174209A0F35E4"/>
          </w:pPr>
          <w:r w:rsidRPr="00A979E1">
            <w:t>Meeting called by</w:t>
          </w:r>
        </w:p>
      </w:docPartBody>
    </w:docPart>
    <w:docPart>
      <w:docPartPr>
        <w:name w:val="EFCF63AE47624FCEB25C5444B6751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9B4E0-4B1F-471D-B532-A9A57D438F11}"/>
      </w:docPartPr>
      <w:docPartBody>
        <w:p w:rsidR="00000000" w:rsidRDefault="00531636">
          <w:pPr>
            <w:pStyle w:val="EFCF63AE47624FCEB25C5444B6751DAB"/>
          </w:pPr>
          <w:r w:rsidRPr="00A979E1">
            <w:t>Type of meeting</w:t>
          </w:r>
        </w:p>
      </w:docPartBody>
    </w:docPart>
    <w:docPart>
      <w:docPartPr>
        <w:name w:val="B9C8558D681B4432A8084C5878D50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BFFB-29E3-40C9-8385-6D8EE581E589}"/>
      </w:docPartPr>
      <w:docPartBody>
        <w:p w:rsidR="00000000" w:rsidRDefault="00531636">
          <w:pPr>
            <w:pStyle w:val="B9C8558D681B4432A8084C5878D506F2"/>
          </w:pPr>
          <w:r w:rsidRPr="00A979E1">
            <w:t>Facilitator</w:t>
          </w:r>
        </w:p>
      </w:docPartBody>
    </w:docPart>
    <w:docPart>
      <w:docPartPr>
        <w:name w:val="18C4909238A245B0A0B86FC02E131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9D5F-7607-4774-B97C-CF061D47E34B}"/>
      </w:docPartPr>
      <w:docPartBody>
        <w:p w:rsidR="00000000" w:rsidRDefault="00531636">
          <w:pPr>
            <w:pStyle w:val="18C4909238A245B0A0B86FC02E131EF4"/>
          </w:pPr>
          <w:r w:rsidRPr="00A979E1">
            <w:t>Note taker</w:t>
          </w:r>
        </w:p>
      </w:docPartBody>
    </w:docPart>
    <w:docPart>
      <w:docPartPr>
        <w:name w:val="E7465D5FCDBC4BAD836AA49FD4D0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B7C00-5F08-4023-A570-4638A00CAC15}"/>
      </w:docPartPr>
      <w:docPartBody>
        <w:p w:rsidR="00000000" w:rsidRDefault="00531636">
          <w:pPr>
            <w:pStyle w:val="E7465D5FCDBC4BAD836AA49FD4D07DAB"/>
          </w:pPr>
          <w:r w:rsidRPr="00137619">
            <w:t>Attendees</w:t>
          </w:r>
        </w:p>
      </w:docPartBody>
    </w:docPart>
    <w:docPart>
      <w:docPartPr>
        <w:name w:val="1FD1355111114344A79C74A5D60AF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81D4-AB42-4191-A1F0-526F339C5333}"/>
      </w:docPartPr>
      <w:docPartBody>
        <w:p w:rsidR="00000000" w:rsidRDefault="00531636">
          <w:pPr>
            <w:pStyle w:val="1FD1355111114344A79C74A5D60AF997"/>
          </w:pPr>
          <w:r>
            <w:t>Agenda topics</w:t>
          </w:r>
        </w:p>
      </w:docPartBody>
    </w:docPart>
    <w:docPart>
      <w:docPartPr>
        <w:name w:val="527EACD97CE449979E7EBC67CA409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4C5E2-E1F6-4CF3-BBBD-939E260F4426}"/>
      </w:docPartPr>
      <w:docPartBody>
        <w:p w:rsidR="00000000" w:rsidRDefault="00531636">
          <w:pPr>
            <w:pStyle w:val="527EACD97CE449979E7EBC67CA4095E5"/>
          </w:pPr>
          <w:r>
            <w:t>Time allotted</w:t>
          </w:r>
        </w:p>
      </w:docPartBody>
    </w:docPart>
    <w:docPart>
      <w:docPartPr>
        <w:name w:val="99BE2680FD3546278B4A897D4DB2C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7458A-C77A-48EA-89EA-76FE5A2F8241}"/>
      </w:docPartPr>
      <w:docPartBody>
        <w:p w:rsidR="00000000" w:rsidRDefault="00531636">
          <w:pPr>
            <w:pStyle w:val="99BE2680FD3546278B4A897D4DB2CAC5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0A975FEBF0A74DD1B891F113C4ECB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05C1-BA56-4A3D-BD07-7BDE15047837}"/>
      </w:docPartPr>
      <w:docPartBody>
        <w:p w:rsidR="00000000" w:rsidRDefault="00531636">
          <w:pPr>
            <w:pStyle w:val="0A975FEBF0A74DD1B891F113C4ECB978"/>
          </w:pPr>
          <w:r>
            <w:t>Agenda topic</w:t>
          </w:r>
        </w:p>
      </w:docPartBody>
    </w:docPart>
    <w:docPart>
      <w:docPartPr>
        <w:name w:val="EE7939783180489BAE178B9875E5C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8D599-F793-4282-BADF-7C27B14AA554}"/>
      </w:docPartPr>
      <w:docPartBody>
        <w:p w:rsidR="00000000" w:rsidRDefault="00531636">
          <w:pPr>
            <w:pStyle w:val="EE7939783180489BAE178B9875E5C7D6"/>
          </w:pPr>
          <w:r>
            <w:t>Presenter</w:t>
          </w:r>
        </w:p>
      </w:docPartBody>
    </w:docPart>
    <w:docPart>
      <w:docPartPr>
        <w:name w:val="056118431163414895E5B38BAF415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80352-8F98-4D22-912E-5E8212F5EFB3}"/>
      </w:docPartPr>
      <w:docPartBody>
        <w:p w:rsidR="00000000" w:rsidRDefault="00531636">
          <w:pPr>
            <w:pStyle w:val="056118431163414895E5B38BAF41559E"/>
          </w:pPr>
          <w:r w:rsidRPr="00E52810">
            <w:t>Action items</w:t>
          </w:r>
        </w:p>
      </w:docPartBody>
    </w:docPart>
    <w:docPart>
      <w:docPartPr>
        <w:name w:val="29AED0D6664C4CFCB78EFE42A5817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370B-9EC0-42E0-A2D5-E40F381E3433}"/>
      </w:docPartPr>
      <w:docPartBody>
        <w:p w:rsidR="00000000" w:rsidRDefault="00531636">
          <w:pPr>
            <w:pStyle w:val="29AED0D6664C4CFCB78EFE42A5817D3D"/>
          </w:pPr>
          <w:r w:rsidRPr="00E52810">
            <w:t>Person responsible</w:t>
          </w:r>
        </w:p>
      </w:docPartBody>
    </w:docPart>
    <w:docPart>
      <w:docPartPr>
        <w:name w:val="706770E08A084EFF9EE08F37A3EAC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084-6072-4F86-9E39-3C2F98B76180}"/>
      </w:docPartPr>
      <w:docPartBody>
        <w:p w:rsidR="00000000" w:rsidRDefault="00531636">
          <w:pPr>
            <w:pStyle w:val="706770E08A084EFF9EE08F37A3EAC4E2"/>
          </w:pPr>
          <w:r w:rsidRPr="00E52810">
            <w:t>Deadline</w:t>
          </w:r>
        </w:p>
      </w:docPartBody>
    </w:docPart>
    <w:docPart>
      <w:docPartPr>
        <w:name w:val="DFF99025E08E4AC6B737B6122318B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E8C1-EABA-453B-BB07-AFC33857C10D}"/>
      </w:docPartPr>
      <w:docPartBody>
        <w:p w:rsidR="00000000" w:rsidRDefault="00531636">
          <w:pPr>
            <w:pStyle w:val="DFF99025E08E4AC6B737B6122318B7F8"/>
          </w:pPr>
          <w:r>
            <w:t>Time allotted</w:t>
          </w:r>
        </w:p>
      </w:docPartBody>
    </w:docPart>
    <w:docPart>
      <w:docPartPr>
        <w:name w:val="81861CD0A6064D74A5EBC9B4EE81B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0D395-C12C-4D0E-A600-3F57D132C980}"/>
      </w:docPartPr>
      <w:docPartBody>
        <w:p w:rsidR="00000000" w:rsidRDefault="00531636">
          <w:pPr>
            <w:pStyle w:val="81861CD0A6064D74A5EBC9B4EE81BB0D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50CC643952104CE7AF9C20263EADB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8958B-AC56-4E71-838E-515845279577}"/>
      </w:docPartPr>
      <w:docPartBody>
        <w:p w:rsidR="00000000" w:rsidRDefault="00531636">
          <w:pPr>
            <w:pStyle w:val="50CC643952104CE7AF9C20263EADB18C"/>
          </w:pPr>
          <w:r>
            <w:t>Agenda topic</w:t>
          </w:r>
        </w:p>
      </w:docPartBody>
    </w:docPart>
    <w:docPart>
      <w:docPartPr>
        <w:name w:val="0B9B5D632E8C478CA66F4F072AAD2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F53A-3E87-4326-B3DB-E5C1D85471E1}"/>
      </w:docPartPr>
      <w:docPartBody>
        <w:p w:rsidR="00000000" w:rsidRDefault="00531636">
          <w:pPr>
            <w:pStyle w:val="0B9B5D632E8C478CA66F4F072AAD2F2B"/>
          </w:pPr>
          <w:r>
            <w:t>Presenter</w:t>
          </w:r>
        </w:p>
      </w:docPartBody>
    </w:docPart>
    <w:docPart>
      <w:docPartPr>
        <w:name w:val="31C19B590C14405D977BECD313CA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13EE4-F6A5-48D7-99E4-20AD84E63297}"/>
      </w:docPartPr>
      <w:docPartBody>
        <w:p w:rsidR="00000000" w:rsidRDefault="00531636">
          <w:pPr>
            <w:pStyle w:val="31C19B590C14405D977BECD313CA8787"/>
          </w:pPr>
          <w:r w:rsidRPr="00E52810">
            <w:t>Action items</w:t>
          </w:r>
        </w:p>
      </w:docPartBody>
    </w:docPart>
    <w:docPart>
      <w:docPartPr>
        <w:name w:val="692269596F6F4245AC8B18B046BC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2B51-C481-4791-9FE2-80E1445F79FC}"/>
      </w:docPartPr>
      <w:docPartBody>
        <w:p w:rsidR="00000000" w:rsidRDefault="00531636">
          <w:pPr>
            <w:pStyle w:val="692269596F6F4245AC8B18B046BC173D"/>
          </w:pPr>
          <w:r w:rsidRPr="00E52810">
            <w:t>Person responsible</w:t>
          </w:r>
        </w:p>
      </w:docPartBody>
    </w:docPart>
    <w:docPart>
      <w:docPartPr>
        <w:name w:val="357032CA3B374E0294E5EA4A1643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BB1F6-478D-4D88-8A88-7E86FD7A7BFB}"/>
      </w:docPartPr>
      <w:docPartBody>
        <w:p w:rsidR="00000000" w:rsidRDefault="00531636">
          <w:pPr>
            <w:pStyle w:val="357032CA3B374E0294E5EA4A16430995"/>
          </w:pPr>
          <w:r w:rsidRPr="00E52810"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36"/>
    <w:rsid w:val="005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1153E6338C4DC89316E4EF8D54A76D">
    <w:name w:val="701153E6338C4DC89316E4EF8D54A76D"/>
  </w:style>
  <w:style w:type="paragraph" w:customStyle="1" w:styleId="2CD9D55A12F14F12B933AB5A6483AA1D">
    <w:name w:val="2CD9D55A12F14F12B933AB5A6483AA1D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3A86A01D732E465486971BCCDB539EBB">
    <w:name w:val="3A86A01D732E465486971BCCDB539EBB"/>
  </w:style>
  <w:style w:type="paragraph" w:customStyle="1" w:styleId="90468F95F08C4848A89EC1357DDB753D">
    <w:name w:val="90468F95F08C4848A89EC1357DDB753D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6C5DE66091D14356AEA54CB5DA6E2BCB">
    <w:name w:val="6C5DE66091D14356AEA54CB5DA6E2BCB"/>
  </w:style>
  <w:style w:type="paragraph" w:customStyle="1" w:styleId="0EB03FDC3A0B4621909B1C719A83121A">
    <w:name w:val="0EB03FDC3A0B4621909B1C719A83121A"/>
  </w:style>
  <w:style w:type="paragraph" w:customStyle="1" w:styleId="BD95FCDBF07A4C13B4A2EBF3D9363945">
    <w:name w:val="BD95FCDBF07A4C13B4A2EBF3D9363945"/>
  </w:style>
  <w:style w:type="paragraph" w:customStyle="1" w:styleId="801DF7391C0C432E92776B15652B6856">
    <w:name w:val="801DF7391C0C432E92776B15652B6856"/>
  </w:style>
  <w:style w:type="paragraph" w:customStyle="1" w:styleId="82E5CB2E65FB4859B37174209A0F35E4">
    <w:name w:val="82E5CB2E65FB4859B37174209A0F35E4"/>
  </w:style>
  <w:style w:type="paragraph" w:customStyle="1" w:styleId="F5725F59CFF74A5DBA4C910CDFD6CB96">
    <w:name w:val="F5725F59CFF74A5DBA4C910CDFD6CB96"/>
  </w:style>
  <w:style w:type="paragraph" w:customStyle="1" w:styleId="EFCF63AE47624FCEB25C5444B6751DAB">
    <w:name w:val="EFCF63AE47624FCEB25C5444B6751DAB"/>
  </w:style>
  <w:style w:type="paragraph" w:customStyle="1" w:styleId="10C8F86FC94B492680ECDBA33D184EF7">
    <w:name w:val="10C8F86FC94B492680ECDBA33D184EF7"/>
  </w:style>
  <w:style w:type="paragraph" w:customStyle="1" w:styleId="B9C8558D681B4432A8084C5878D506F2">
    <w:name w:val="B9C8558D681B4432A8084C5878D506F2"/>
  </w:style>
  <w:style w:type="paragraph" w:customStyle="1" w:styleId="18C4909238A245B0A0B86FC02E131EF4">
    <w:name w:val="18C4909238A245B0A0B86FC02E131EF4"/>
  </w:style>
  <w:style w:type="paragraph" w:customStyle="1" w:styleId="14484C0AB00149EE8D0475C98F663880">
    <w:name w:val="14484C0AB00149EE8D0475C98F663880"/>
  </w:style>
  <w:style w:type="paragraph" w:customStyle="1" w:styleId="E7465D5FCDBC4BAD836AA49FD4D07DAB">
    <w:name w:val="E7465D5FCDBC4BAD836AA49FD4D07DAB"/>
  </w:style>
  <w:style w:type="paragraph" w:customStyle="1" w:styleId="A439AC12298A443C8701E0080E9D8E65">
    <w:name w:val="A439AC12298A443C8701E0080E9D8E65"/>
  </w:style>
  <w:style w:type="paragraph" w:customStyle="1" w:styleId="1FD1355111114344A79C74A5D60AF997">
    <w:name w:val="1FD1355111114344A79C74A5D60AF997"/>
  </w:style>
  <w:style w:type="paragraph" w:customStyle="1" w:styleId="527EACD97CE449979E7EBC67CA4095E5">
    <w:name w:val="527EACD97CE449979E7EBC67CA4095E5"/>
  </w:style>
  <w:style w:type="paragraph" w:customStyle="1" w:styleId="99BE2680FD3546278B4A897D4DB2CAC5">
    <w:name w:val="99BE2680FD3546278B4A897D4DB2CAC5"/>
  </w:style>
  <w:style w:type="paragraph" w:customStyle="1" w:styleId="0A975FEBF0A74DD1B891F113C4ECB978">
    <w:name w:val="0A975FEBF0A74DD1B891F113C4ECB978"/>
  </w:style>
  <w:style w:type="paragraph" w:customStyle="1" w:styleId="D680BE621ACB48BCB7A4B70745C79DE1">
    <w:name w:val="D680BE621ACB48BCB7A4B70745C79DE1"/>
  </w:style>
  <w:style w:type="paragraph" w:customStyle="1" w:styleId="EE7939783180489BAE178B9875E5C7D6">
    <w:name w:val="EE7939783180489BAE178B9875E5C7D6"/>
  </w:style>
  <w:style w:type="paragraph" w:customStyle="1" w:styleId="487BF81C13344D27843275B0B84A9448">
    <w:name w:val="487BF81C13344D27843275B0B84A9448"/>
  </w:style>
  <w:style w:type="paragraph" w:customStyle="1" w:styleId="420E409C98ED4F9694F09B36CA2ABBC0">
    <w:name w:val="420E409C98ED4F9694F09B36CA2ABBC0"/>
  </w:style>
  <w:style w:type="paragraph" w:customStyle="1" w:styleId="A07CE92E907A4F9687789C36E8DF3B84">
    <w:name w:val="A07CE92E907A4F9687789C36E8DF3B84"/>
  </w:style>
  <w:style w:type="paragraph" w:customStyle="1" w:styleId="7D66B59E16B8419E92CE1517609DA46C">
    <w:name w:val="7D66B59E16B8419E92CE1517609DA46C"/>
  </w:style>
  <w:style w:type="paragraph" w:customStyle="1" w:styleId="7D9C473139AE4226BB1C46D45A1A985B">
    <w:name w:val="7D9C473139AE4226BB1C46D45A1A985B"/>
  </w:style>
  <w:style w:type="paragraph" w:customStyle="1" w:styleId="056118431163414895E5B38BAF41559E">
    <w:name w:val="056118431163414895E5B38BAF41559E"/>
  </w:style>
  <w:style w:type="paragraph" w:customStyle="1" w:styleId="29AED0D6664C4CFCB78EFE42A5817D3D">
    <w:name w:val="29AED0D6664C4CFCB78EFE42A5817D3D"/>
  </w:style>
  <w:style w:type="paragraph" w:customStyle="1" w:styleId="706770E08A084EFF9EE08F37A3EAC4E2">
    <w:name w:val="706770E08A084EFF9EE08F37A3EAC4E2"/>
  </w:style>
  <w:style w:type="paragraph" w:customStyle="1" w:styleId="F4519E3B68C14A58ABA859471C525A02">
    <w:name w:val="F4519E3B68C14A58ABA859471C525A02"/>
  </w:style>
  <w:style w:type="paragraph" w:customStyle="1" w:styleId="A8F2E5873C5243AC9009A80A9417A511">
    <w:name w:val="A8F2E5873C5243AC9009A80A9417A511"/>
  </w:style>
  <w:style w:type="paragraph" w:customStyle="1" w:styleId="776AD1D638BF41D88E3CB8D94E152007">
    <w:name w:val="776AD1D638BF41D88E3CB8D94E152007"/>
  </w:style>
  <w:style w:type="paragraph" w:customStyle="1" w:styleId="6A28AB08F00648208708A99DFD83A7D5">
    <w:name w:val="6A28AB08F00648208708A99DFD83A7D5"/>
  </w:style>
  <w:style w:type="paragraph" w:customStyle="1" w:styleId="6E84BD97E9594A7F8B729B5C7EDA926C">
    <w:name w:val="6E84BD97E9594A7F8B729B5C7EDA926C"/>
  </w:style>
  <w:style w:type="paragraph" w:customStyle="1" w:styleId="45E86E05E1274B04986832933F2CD16A">
    <w:name w:val="45E86E05E1274B04986832933F2CD16A"/>
  </w:style>
  <w:style w:type="paragraph" w:customStyle="1" w:styleId="DFF99025E08E4AC6B737B6122318B7F8">
    <w:name w:val="DFF99025E08E4AC6B737B6122318B7F8"/>
  </w:style>
  <w:style w:type="paragraph" w:customStyle="1" w:styleId="81861CD0A6064D74A5EBC9B4EE81BB0D">
    <w:name w:val="81861CD0A6064D74A5EBC9B4EE81BB0D"/>
  </w:style>
  <w:style w:type="paragraph" w:customStyle="1" w:styleId="50CC643952104CE7AF9C20263EADB18C">
    <w:name w:val="50CC643952104CE7AF9C20263EADB18C"/>
  </w:style>
  <w:style w:type="paragraph" w:customStyle="1" w:styleId="1E9CAE128F8646CE9893324706DDF897">
    <w:name w:val="1E9CAE128F8646CE9893324706DDF897"/>
  </w:style>
  <w:style w:type="paragraph" w:customStyle="1" w:styleId="0B9B5D632E8C478CA66F4F072AAD2F2B">
    <w:name w:val="0B9B5D632E8C478CA66F4F072AAD2F2B"/>
  </w:style>
  <w:style w:type="paragraph" w:customStyle="1" w:styleId="43B5841A2F7C46C8884E1581D916EB7E">
    <w:name w:val="43B5841A2F7C46C8884E1581D916EB7E"/>
  </w:style>
  <w:style w:type="paragraph" w:customStyle="1" w:styleId="CFBE02502C1242D6B2D472392B03B464">
    <w:name w:val="CFBE02502C1242D6B2D472392B03B464"/>
  </w:style>
  <w:style w:type="paragraph" w:customStyle="1" w:styleId="EC01743A1D964283BBCAF1C563F5AF00">
    <w:name w:val="EC01743A1D964283BBCAF1C563F5AF00"/>
  </w:style>
  <w:style w:type="paragraph" w:customStyle="1" w:styleId="3CF49B58266640B09EDD225AD80E5580">
    <w:name w:val="3CF49B58266640B09EDD225AD80E5580"/>
  </w:style>
  <w:style w:type="paragraph" w:customStyle="1" w:styleId="B0B1B0830E594F0DAF72ED2C8E7033D6">
    <w:name w:val="B0B1B0830E594F0DAF72ED2C8E7033D6"/>
  </w:style>
  <w:style w:type="paragraph" w:customStyle="1" w:styleId="31C19B590C14405D977BECD313CA8787">
    <w:name w:val="31C19B590C14405D977BECD313CA8787"/>
  </w:style>
  <w:style w:type="paragraph" w:customStyle="1" w:styleId="692269596F6F4245AC8B18B046BC173D">
    <w:name w:val="692269596F6F4245AC8B18B046BC173D"/>
  </w:style>
  <w:style w:type="paragraph" w:customStyle="1" w:styleId="357032CA3B374E0294E5EA4A16430995">
    <w:name w:val="357032CA3B374E0294E5EA4A16430995"/>
  </w:style>
  <w:style w:type="paragraph" w:customStyle="1" w:styleId="3BFC0D5E02D749E184D66919BD4FA362">
    <w:name w:val="3BFC0D5E02D749E184D66919BD4FA362"/>
  </w:style>
  <w:style w:type="paragraph" w:customStyle="1" w:styleId="4BEED436F967419497B5E106D601D153">
    <w:name w:val="4BEED436F967419497B5E106D601D153"/>
  </w:style>
  <w:style w:type="paragraph" w:customStyle="1" w:styleId="C06817048E534797BFD8E6D4396C2B10">
    <w:name w:val="C06817048E534797BFD8E6D4396C2B10"/>
  </w:style>
  <w:style w:type="paragraph" w:customStyle="1" w:styleId="281C2D81AB93473ABDADB0265D2EDADA">
    <w:name w:val="281C2D81AB93473ABDADB0265D2EDADA"/>
  </w:style>
  <w:style w:type="paragraph" w:customStyle="1" w:styleId="6B5AD4C91D3D4D6A88B20C8591C1AEB0">
    <w:name w:val="6B5AD4C91D3D4D6A88B20C8591C1AEB0"/>
  </w:style>
  <w:style w:type="paragraph" w:customStyle="1" w:styleId="F99B9ACF5D40422ABB4FE9E51FC8261D">
    <w:name w:val="F99B9ACF5D40422ABB4FE9E51FC8261D"/>
  </w:style>
  <w:style w:type="paragraph" w:customStyle="1" w:styleId="F5E21D0F4D814CC28E62BD13C477B8B5">
    <w:name w:val="F5E21D0F4D814CC28E62BD13C477B8B5"/>
  </w:style>
  <w:style w:type="paragraph" w:customStyle="1" w:styleId="E5B7B305716744D790C9DEBDDB187673">
    <w:name w:val="E5B7B305716744D790C9DEBDDB187673"/>
  </w:style>
  <w:style w:type="paragraph" w:customStyle="1" w:styleId="AA87C44738DD4FF4B2F65556F10EA81D">
    <w:name w:val="AA87C44738DD4FF4B2F65556F10EA81D"/>
  </w:style>
  <w:style w:type="paragraph" w:customStyle="1" w:styleId="015F058CAB1C4E3691954E39C7813144">
    <w:name w:val="015F058CAB1C4E3691954E39C7813144"/>
  </w:style>
  <w:style w:type="paragraph" w:customStyle="1" w:styleId="6207BAF37AE34773A33142168815F644">
    <w:name w:val="6207BAF37AE34773A33142168815F644"/>
  </w:style>
  <w:style w:type="paragraph" w:customStyle="1" w:styleId="E204B4C5DD9E41B28BB5E028E6E96579">
    <w:name w:val="E204B4C5DD9E41B28BB5E028E6E96579"/>
  </w:style>
  <w:style w:type="paragraph" w:customStyle="1" w:styleId="A101F517367B4713946FF138C8AEC957">
    <w:name w:val="A101F517367B4713946FF138C8AEC957"/>
  </w:style>
  <w:style w:type="paragraph" w:customStyle="1" w:styleId="A04D90E287B646BE98D05BC62F5AAB89">
    <w:name w:val="A04D90E287B646BE98D05BC62F5AAB89"/>
  </w:style>
  <w:style w:type="paragraph" w:customStyle="1" w:styleId="3E72573FC61C42EB8CEECEEDC99B3053">
    <w:name w:val="3E72573FC61C42EB8CEECEEDC99B3053"/>
  </w:style>
  <w:style w:type="paragraph" w:customStyle="1" w:styleId="B1291A6BC6254B2EBE34C5537925F7FD">
    <w:name w:val="B1291A6BC6254B2EBE34C5537925F7FD"/>
  </w:style>
  <w:style w:type="paragraph" w:customStyle="1" w:styleId="CBA746053858495D935C3AE7D62EA025">
    <w:name w:val="CBA746053858495D935C3AE7D62EA025"/>
  </w:style>
  <w:style w:type="paragraph" w:customStyle="1" w:styleId="474409258E404C0293BC4BDDA53E81B7">
    <w:name w:val="474409258E404C0293BC4BDDA53E81B7"/>
  </w:style>
  <w:style w:type="paragraph" w:customStyle="1" w:styleId="B720DD1548C64835947C897BC7B891A8">
    <w:name w:val="B720DD1548C64835947C897BC7B891A8"/>
  </w:style>
  <w:style w:type="paragraph" w:customStyle="1" w:styleId="0631E48929E245C48983797E32823038">
    <w:name w:val="0631E48929E245C48983797E32823038"/>
  </w:style>
  <w:style w:type="paragraph" w:customStyle="1" w:styleId="72A7529CBFE64B4FA2EBE74CE7366FC3">
    <w:name w:val="72A7529CBFE64B4FA2EBE74CE7366FC3"/>
  </w:style>
  <w:style w:type="paragraph" w:customStyle="1" w:styleId="C18393B026F443A7924B41E9E4DCD3EC">
    <w:name w:val="C18393B026F443A7924B41E9E4DCD3EC"/>
  </w:style>
  <w:style w:type="paragraph" w:customStyle="1" w:styleId="B5627F1BCC71463AABC01ED20FB8EC56">
    <w:name w:val="B5627F1BCC71463AABC01ED20FB8EC56"/>
  </w:style>
  <w:style w:type="paragraph" w:customStyle="1" w:styleId="59DA7872823B48CDB478C6AF41A24D84">
    <w:name w:val="59DA7872823B48CDB478C6AF41A24D84"/>
  </w:style>
  <w:style w:type="paragraph" w:customStyle="1" w:styleId="9D14D9E4CE50498F9C41FF7AF0027711">
    <w:name w:val="9D14D9E4CE50498F9C41FF7AF0027711"/>
  </w:style>
  <w:style w:type="paragraph" w:customStyle="1" w:styleId="A9A0962A6C6749B4985D82B2EDD09EE1">
    <w:name w:val="A9A0962A6C6749B4985D82B2EDD09EE1"/>
  </w:style>
  <w:style w:type="paragraph" w:customStyle="1" w:styleId="01057FB1CA144353BE68F5B01268B13B">
    <w:name w:val="01057FB1CA144353BE68F5B01268B13B"/>
  </w:style>
  <w:style w:type="paragraph" w:customStyle="1" w:styleId="133D11C1800742AFB22712D9400D3240">
    <w:name w:val="133D11C1800742AFB22712D9400D3240"/>
  </w:style>
  <w:style w:type="paragraph" w:customStyle="1" w:styleId="8756BE4992554CB78027F05FEB765D55">
    <w:name w:val="8756BE4992554CB78027F05FEB765D55"/>
  </w:style>
  <w:style w:type="paragraph" w:customStyle="1" w:styleId="9E25D8C5264A4BA388DD38547AD0F084">
    <w:name w:val="9E25D8C5264A4BA388DD38547AD0F084"/>
  </w:style>
  <w:style w:type="paragraph" w:customStyle="1" w:styleId="85DBC93ED7D54BF08C20010EAF9FC297">
    <w:name w:val="85DBC93ED7D54BF08C20010EAF9FC297"/>
  </w:style>
  <w:style w:type="paragraph" w:customStyle="1" w:styleId="4AEEE80413494517AFD8A618AF11F93A">
    <w:name w:val="4AEEE80413494517AFD8A618AF11F93A"/>
  </w:style>
  <w:style w:type="paragraph" w:customStyle="1" w:styleId="1F61D7F813214A9C98FCFFA01BE8CD3F">
    <w:name w:val="1F61D7F813214A9C98FCFFA01BE8CD3F"/>
  </w:style>
  <w:style w:type="paragraph" w:customStyle="1" w:styleId="CC725C5324454799BF68E2F44162D76C">
    <w:name w:val="CC725C5324454799BF68E2F44162D76C"/>
  </w:style>
  <w:style w:type="paragraph" w:customStyle="1" w:styleId="ACD730B216CB4C0DB247092F1887B88A">
    <w:name w:val="ACD730B216CB4C0DB247092F1887B88A"/>
  </w:style>
  <w:style w:type="paragraph" w:customStyle="1" w:styleId="9803D5E77FF64B5380C1B9F77E511C35">
    <w:name w:val="9803D5E77FF64B5380C1B9F77E511C35"/>
  </w:style>
  <w:style w:type="paragraph" w:customStyle="1" w:styleId="5F2E59CC0B7A43B49F60B955A865CE87">
    <w:name w:val="5F2E59CC0B7A43B49F60B955A865CE87"/>
  </w:style>
  <w:style w:type="paragraph" w:customStyle="1" w:styleId="4A2830C7284B4131A8585CBA78567867">
    <w:name w:val="4A2830C7284B4131A8585CBA78567867"/>
  </w:style>
  <w:style w:type="paragraph" w:customStyle="1" w:styleId="9D65C67386804802B47F7B525AC82FC5">
    <w:name w:val="9D65C67386804802B47F7B525AC82FC5"/>
  </w:style>
  <w:style w:type="paragraph" w:customStyle="1" w:styleId="7D7F27C89E9446909F9556EA5C9FC4B8">
    <w:name w:val="7D7F27C89E9446909F9556EA5C9FC4B8"/>
  </w:style>
  <w:style w:type="paragraph" w:customStyle="1" w:styleId="0A86F32C53904387B6CEF4EC736C9F1D">
    <w:name w:val="0A86F32C53904387B6CEF4EC736C9F1D"/>
  </w:style>
  <w:style w:type="paragraph" w:customStyle="1" w:styleId="89F4B46A848D4FFE907B31D32CDCAE07">
    <w:name w:val="89F4B46A848D4FFE907B31D32CDCAE07"/>
  </w:style>
  <w:style w:type="paragraph" w:customStyle="1" w:styleId="6552FCB2A03D4C15939C05F8A3D731F1">
    <w:name w:val="6552FCB2A03D4C15939C05F8A3D731F1"/>
  </w:style>
  <w:style w:type="paragraph" w:customStyle="1" w:styleId="30E8BC668D5341D19853394C99591253">
    <w:name w:val="30E8BC668D5341D19853394C99591253"/>
  </w:style>
  <w:style w:type="paragraph" w:customStyle="1" w:styleId="CFEBDF216C954977807E92B1C09ECC7D">
    <w:name w:val="CFEBDF216C954977807E92B1C09ECC7D"/>
  </w:style>
  <w:style w:type="paragraph" w:customStyle="1" w:styleId="B95002351EF349BEBE95D28F60E10AC4">
    <w:name w:val="B95002351EF349BEBE95D28F60E10AC4"/>
  </w:style>
  <w:style w:type="paragraph" w:customStyle="1" w:styleId="A1578E807CE44ACCB561E0DC8C39A962">
    <w:name w:val="A1578E807CE44ACCB561E0DC8C39A962"/>
  </w:style>
  <w:style w:type="paragraph" w:customStyle="1" w:styleId="641EEA465E324ED2959196AA478EF990">
    <w:name w:val="641EEA465E324ED2959196AA478EF990"/>
  </w:style>
  <w:style w:type="paragraph" w:customStyle="1" w:styleId="918CB279A1DB4813BA695B6BE7161F4B">
    <w:name w:val="918CB279A1DB4813BA695B6BE7161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</Template>
  <TotalTime>31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Carey McManus</dc:creator>
  <cp:lastModifiedBy>Carey McManus</cp:lastModifiedBy>
  <cp:revision>1</cp:revision>
  <dcterms:created xsi:type="dcterms:W3CDTF">2018-04-03T04:54:00Z</dcterms:created>
  <dcterms:modified xsi:type="dcterms:W3CDTF">2018-04-03T05:26:00Z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