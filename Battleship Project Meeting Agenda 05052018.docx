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sz w:val="56"/>
          <w:szCs w:val="56"/>
        </w:rPr>
        <w:id w:val="381209846"/>
        <w:placeholder>
          <w:docPart w:val="C7BB858443474CF8A41E9C8E3AC37C17"/>
        </w:placeholder>
        <w15:appearance w15:val="hidden"/>
      </w:sdtPr>
      <w:sdtEndPr/>
      <w:sdtContent>
        <w:p w14:paraId="6F4206B9" w14:textId="2EA660EC" w:rsidR="00253AB9" w:rsidRPr="00764E9C" w:rsidRDefault="003F32C5">
          <w:pPr>
            <w:pStyle w:val="Heading1"/>
            <w:rPr>
              <w:sz w:val="56"/>
              <w:szCs w:val="56"/>
            </w:rPr>
          </w:pPr>
          <w:r>
            <w:rPr>
              <w:sz w:val="56"/>
              <w:szCs w:val="56"/>
            </w:rPr>
            <w:t xml:space="preserve">Open Project </w:t>
          </w:r>
          <w:r w:rsidR="00654187">
            <w:rPr>
              <w:sz w:val="56"/>
              <w:szCs w:val="56"/>
            </w:rPr>
            <w:t>Meeting Agenda</w:t>
          </w:r>
        </w:p>
      </w:sdtContent>
    </w:sdt>
    <w:p w14:paraId="5308CFBB" w14:textId="22FEA204" w:rsidR="00253AB9" w:rsidRDefault="003B0284">
      <w:pPr>
        <w:pBdr>
          <w:top w:val="single" w:sz="4" w:space="1" w:color="444D26" w:themeColor="text2"/>
        </w:pBdr>
        <w:spacing w:after="240"/>
        <w:jc w:val="right"/>
      </w:pPr>
      <w:r>
        <w:rPr>
          <w:rStyle w:val="IntenseEmphasis"/>
        </w:rPr>
        <w:t>Date | time</w:t>
      </w:r>
      <w:r>
        <w:t xml:space="preserve"> </w:t>
      </w:r>
      <w:sdt>
        <w:sdtPr>
          <w:id w:val="705675763"/>
          <w:placeholder>
            <w:docPart w:val="912AC03B60384AF888C62B007761A002"/>
          </w:placeholder>
          <w:date w:fullDate="2018-05-04T15:30:00Z">
            <w:dateFormat w:val="M/d/yyyy h:mm am/pm"/>
            <w:lid w:val="en-US"/>
            <w:storeMappedDataAs w:val="dateTime"/>
            <w:calendar w:val="gregorian"/>
          </w:date>
        </w:sdtPr>
        <w:sdtEndPr/>
        <w:sdtContent>
          <w:r w:rsidR="00654187">
            <w:t>5/4/2018 3:30 PM</w:t>
          </w:r>
        </w:sdtContent>
      </w:sdt>
      <w:r>
        <w:t xml:space="preserve">| </w:t>
      </w:r>
      <w:r>
        <w:rPr>
          <w:rStyle w:val="IntenseEmphasis"/>
        </w:rPr>
        <w:t>Location</w:t>
      </w:r>
      <w:r>
        <w:t xml:space="preserve"> </w:t>
      </w:r>
      <w:sdt>
        <w:sdtPr>
          <w:id w:val="465398058"/>
          <w:placeholder>
            <w:docPart w:val="81FED5FF6DC744E3869E4C56340F3464"/>
          </w:placeholder>
          <w15:appearance w15:val="hidden"/>
        </w:sdtPr>
        <w:sdtEndPr/>
        <w:sdtContent>
          <w:r w:rsidR="00764E9C">
            <w:t>Swinburne University EN310</w:t>
          </w:r>
        </w:sdtContent>
      </w:sdt>
    </w:p>
    <w:tbl>
      <w:tblPr>
        <w:tblW w:w="5000" w:type="pct"/>
        <w:tblBorders>
          <w:left w:val="single" w:sz="8" w:space="0" w:color="A5B592" w:themeColor="accent1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eeting participants"/>
      </w:tblPr>
      <w:tblGrid>
        <w:gridCol w:w="5395"/>
        <w:gridCol w:w="5395"/>
      </w:tblGrid>
      <w:tr w:rsidR="00253AB9" w14:paraId="7EFC5358" w14:textId="77777777">
        <w:tc>
          <w:tcPr>
            <w:tcW w:w="5400" w:type="dxa"/>
            <w:tcBorders>
              <w:right w:val="single" w:sz="8" w:space="0" w:color="A5B592" w:themeColor="accent1"/>
            </w:tcBorders>
          </w:tcPr>
          <w:tbl>
            <w:tblPr>
              <w:tblW w:w="5335" w:type="dxa"/>
              <w:tblInd w:w="1" w:type="dxa"/>
              <w:tblBorders>
                <w:left w:val="single" w:sz="4" w:space="0" w:color="F3A447" w:themeColor="accent2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Meeting participants 1"/>
            </w:tblPr>
            <w:tblGrid>
              <w:gridCol w:w="2400"/>
              <w:gridCol w:w="2935"/>
            </w:tblGrid>
            <w:tr w:rsidR="00253AB9" w14:paraId="6DC23277" w14:textId="77777777">
              <w:tc>
                <w:tcPr>
                  <w:tcW w:w="2400" w:type="dxa"/>
                  <w:tcBorders>
                    <w:left w:val="nil"/>
                  </w:tcBorders>
                </w:tcPr>
                <w:p w14:paraId="141621C3" w14:textId="77777777" w:rsidR="00253AB9" w:rsidRDefault="003B0284">
                  <w:pPr>
                    <w:pStyle w:val="Heading3"/>
                    <w:spacing w:after="0"/>
                  </w:pPr>
                  <w:r>
                    <w:t>Meeting called by</w:t>
                  </w:r>
                </w:p>
              </w:tc>
              <w:sdt>
                <w:sdtPr>
                  <w:id w:val="882985375"/>
                  <w:placeholder>
                    <w:docPart w:val="F0E24ED3FBA2477DA52AB62CAA3C3E07"/>
                  </w:placeholder>
                  <w15:appearance w15:val="hidden"/>
                </w:sdtPr>
                <w:sdtEndPr/>
                <w:sdtContent>
                  <w:tc>
                    <w:tcPr>
                      <w:tcW w:w="2935" w:type="dxa"/>
                      <w:tcBorders>
                        <w:right w:val="nil"/>
                      </w:tcBorders>
                    </w:tcPr>
                    <w:p w14:paraId="3019EDBD" w14:textId="010CE0A2" w:rsidR="00253AB9" w:rsidRDefault="000B5A65">
                      <w:pPr>
                        <w:spacing w:after="0"/>
                      </w:pPr>
                      <w:r>
                        <w:t>Pasindu Ashen Devinda Wijayapura</w:t>
                      </w:r>
                    </w:p>
                  </w:tc>
                </w:sdtContent>
              </w:sdt>
            </w:tr>
            <w:tr w:rsidR="000B5A65" w14:paraId="440D0399" w14:textId="77777777">
              <w:tc>
                <w:tcPr>
                  <w:tcW w:w="2400" w:type="dxa"/>
                  <w:tcBorders>
                    <w:left w:val="nil"/>
                  </w:tcBorders>
                </w:tcPr>
                <w:p w14:paraId="4E16F205" w14:textId="77777777" w:rsidR="000B5A65" w:rsidRDefault="000B5A65" w:rsidP="000B5A65">
                  <w:pPr>
                    <w:pStyle w:val="Heading3"/>
                    <w:spacing w:after="0"/>
                  </w:pPr>
                  <w:r>
                    <w:t>Type of meeting</w:t>
                  </w:r>
                </w:p>
              </w:tc>
              <w:tc>
                <w:tcPr>
                  <w:tcW w:w="2935" w:type="dxa"/>
                  <w:tcBorders>
                    <w:right w:val="nil"/>
                  </w:tcBorders>
                </w:tcPr>
                <w:p w14:paraId="614F8E25" w14:textId="40FD7827" w:rsidR="000B5A65" w:rsidRDefault="000B5A65" w:rsidP="000B5A65">
                  <w:pPr>
                    <w:spacing w:after="0"/>
                  </w:pPr>
                  <w:r>
                    <w:t>Battleship Project Meeting</w:t>
                  </w:r>
                </w:p>
              </w:tc>
            </w:tr>
            <w:tr w:rsidR="000B5A65" w14:paraId="392D2A84" w14:textId="77777777">
              <w:tc>
                <w:tcPr>
                  <w:tcW w:w="2400" w:type="dxa"/>
                  <w:tcBorders>
                    <w:left w:val="nil"/>
                  </w:tcBorders>
                </w:tcPr>
                <w:p w14:paraId="424FDC79" w14:textId="77777777" w:rsidR="000B5A65" w:rsidRDefault="000B5A65" w:rsidP="000B5A65">
                  <w:pPr>
                    <w:pStyle w:val="Heading3"/>
                    <w:spacing w:after="0"/>
                  </w:pPr>
                  <w:r>
                    <w:t>Facilitator</w:t>
                  </w:r>
                </w:p>
              </w:tc>
              <w:tc>
                <w:tcPr>
                  <w:tcW w:w="2935" w:type="dxa"/>
                  <w:tcBorders>
                    <w:right w:val="nil"/>
                  </w:tcBorders>
                </w:tcPr>
                <w:p w14:paraId="0CC9EA46" w14:textId="7DB9D772" w:rsidR="000B5A65" w:rsidRDefault="000B5A65" w:rsidP="000B5A65">
                  <w:pPr>
                    <w:spacing w:after="0"/>
                  </w:pPr>
                  <w:r>
                    <w:t>Pasindu Ashen Devinda Wijayapura</w:t>
                  </w:r>
                </w:p>
              </w:tc>
            </w:tr>
            <w:tr w:rsidR="000B5A65" w14:paraId="27A9636C" w14:textId="77777777">
              <w:tc>
                <w:tcPr>
                  <w:tcW w:w="2400" w:type="dxa"/>
                  <w:tcBorders>
                    <w:left w:val="nil"/>
                  </w:tcBorders>
                </w:tcPr>
                <w:p w14:paraId="14C4CE71" w14:textId="77777777" w:rsidR="000B5A65" w:rsidRDefault="000B5A65" w:rsidP="000B5A65">
                  <w:pPr>
                    <w:pStyle w:val="Heading3"/>
                    <w:spacing w:after="0"/>
                  </w:pPr>
                  <w:r>
                    <w:t>Note taker</w:t>
                  </w:r>
                </w:p>
              </w:tc>
              <w:tc>
                <w:tcPr>
                  <w:tcW w:w="2935" w:type="dxa"/>
                  <w:tcBorders>
                    <w:right w:val="nil"/>
                  </w:tcBorders>
                </w:tcPr>
                <w:p w14:paraId="5D307946" w14:textId="15F834C7" w:rsidR="000B5A65" w:rsidRDefault="000B5A65" w:rsidP="000B5A65">
                  <w:pPr>
                    <w:spacing w:after="0"/>
                  </w:pPr>
                  <w:r>
                    <w:t>Carey McManus</w:t>
                  </w:r>
                </w:p>
              </w:tc>
            </w:tr>
            <w:tr w:rsidR="000B5A65" w14:paraId="740D6F9A" w14:textId="77777777">
              <w:tc>
                <w:tcPr>
                  <w:tcW w:w="2400" w:type="dxa"/>
                  <w:tcBorders>
                    <w:left w:val="nil"/>
                  </w:tcBorders>
                </w:tcPr>
                <w:p w14:paraId="2857FCC7" w14:textId="79F5B37C" w:rsidR="000B5A65" w:rsidRDefault="000B5A65" w:rsidP="000B5A65">
                  <w:pPr>
                    <w:pStyle w:val="Heading3"/>
                    <w:spacing w:after="0"/>
                  </w:pPr>
                </w:p>
              </w:tc>
              <w:tc>
                <w:tcPr>
                  <w:tcW w:w="2935" w:type="dxa"/>
                  <w:tcBorders>
                    <w:right w:val="nil"/>
                  </w:tcBorders>
                </w:tcPr>
                <w:p w14:paraId="52893044" w14:textId="56B85DDC" w:rsidR="000B5A65" w:rsidRDefault="000B5A65" w:rsidP="000B5A65">
                  <w:pPr>
                    <w:spacing w:after="0"/>
                    <w:ind w:left="0"/>
                  </w:pPr>
                </w:p>
              </w:tc>
            </w:tr>
          </w:tbl>
          <w:p w14:paraId="427F4B0D" w14:textId="77777777" w:rsidR="00253AB9" w:rsidRDefault="00253AB9">
            <w:pPr>
              <w:spacing w:after="0"/>
            </w:pPr>
          </w:p>
        </w:tc>
        <w:tc>
          <w:tcPr>
            <w:tcW w:w="5400" w:type="dxa"/>
            <w:tcBorders>
              <w:left w:val="single" w:sz="8" w:space="0" w:color="A5B592" w:themeColor="accent1"/>
            </w:tcBorders>
          </w:tcPr>
          <w:p w14:paraId="286EFEFA" w14:textId="76EDE838" w:rsidR="00253AB9" w:rsidRDefault="003B0284">
            <w:pPr>
              <w:spacing w:after="0"/>
            </w:pPr>
            <w:r>
              <w:t xml:space="preserve">Attendees </w:t>
            </w:r>
            <w:sdt>
              <w:sdtPr>
                <w:id w:val="503169330"/>
                <w:placeholder>
                  <w:docPart w:val="3E94BC64B077446CA5335E34EF3A9BFB"/>
                </w:placeholder>
                <w15:appearance w15:val="hidden"/>
              </w:sdtPr>
              <w:sdtEndPr/>
              <w:sdtContent>
                <w:r w:rsidR="00764E9C">
                  <w:t>Endru Joshua, Quang Huy Bach</w:t>
                </w:r>
              </w:sdtContent>
            </w:sdt>
          </w:p>
          <w:p w14:paraId="22C8734F" w14:textId="57B28F58" w:rsidR="00253AB9" w:rsidRDefault="00253AB9" w:rsidP="00764E9C">
            <w:pPr>
              <w:spacing w:after="0"/>
            </w:pPr>
          </w:p>
        </w:tc>
      </w:tr>
    </w:tbl>
    <w:p w14:paraId="31165945" w14:textId="77777777" w:rsidR="00253AB9" w:rsidRDefault="003B0284">
      <w:pPr>
        <w:pStyle w:val="Heading2"/>
      </w:pPr>
      <w:r>
        <w:t>Agenda Items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Agenda table"/>
      </w:tblPr>
      <w:tblGrid>
        <w:gridCol w:w="10800"/>
      </w:tblGrid>
      <w:tr w:rsidR="00253AB9" w14:paraId="365C92C6" w14:textId="77777777">
        <w:trPr>
          <w:tblHeader/>
        </w:trPr>
        <w:tc>
          <w:tcPr>
            <w:tcW w:w="10800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Agenda title"/>
            </w:tblPr>
            <w:tblGrid>
              <w:gridCol w:w="6660"/>
              <w:gridCol w:w="2340"/>
              <w:gridCol w:w="1800"/>
            </w:tblGrid>
            <w:tr w:rsidR="00253AB9" w14:paraId="09080C28" w14:textId="77777777">
              <w:tc>
                <w:tcPr>
                  <w:tcW w:w="6660" w:type="dxa"/>
                </w:tcPr>
                <w:p w14:paraId="416B811C" w14:textId="77777777" w:rsidR="00253AB9" w:rsidRDefault="003B0284">
                  <w:pPr>
                    <w:pStyle w:val="Heading3"/>
                    <w:spacing w:after="0"/>
                  </w:pPr>
                  <w:r>
                    <w:t>Topic</w:t>
                  </w:r>
                </w:p>
              </w:tc>
              <w:tc>
                <w:tcPr>
                  <w:tcW w:w="2340" w:type="dxa"/>
                </w:tcPr>
                <w:p w14:paraId="5444EF3B" w14:textId="77777777" w:rsidR="00253AB9" w:rsidRDefault="003B0284">
                  <w:pPr>
                    <w:pStyle w:val="Heading3"/>
                    <w:spacing w:after="0"/>
                  </w:pPr>
                  <w:r>
                    <w:t>Presenter</w:t>
                  </w:r>
                </w:p>
              </w:tc>
              <w:tc>
                <w:tcPr>
                  <w:tcW w:w="1800" w:type="dxa"/>
                </w:tcPr>
                <w:p w14:paraId="739A7F06" w14:textId="77777777" w:rsidR="00253AB9" w:rsidRDefault="003B0284">
                  <w:pPr>
                    <w:pStyle w:val="Heading3"/>
                    <w:spacing w:after="0"/>
                  </w:pPr>
                  <w:r>
                    <w:t>Time allotted</w:t>
                  </w:r>
                </w:p>
              </w:tc>
            </w:tr>
          </w:tbl>
          <w:p w14:paraId="14C7217E" w14:textId="77777777" w:rsidR="00253AB9" w:rsidRDefault="00253AB9">
            <w:pPr>
              <w:pStyle w:val="Heading3"/>
              <w:spacing w:after="0"/>
            </w:pPr>
          </w:p>
        </w:tc>
      </w:tr>
      <w:tr w:rsidR="00253AB9" w14:paraId="5CF10F83" w14:textId="77777777">
        <w:tc>
          <w:tcPr>
            <w:tcW w:w="10800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Agenda items"/>
            </w:tblPr>
            <w:tblGrid>
              <w:gridCol w:w="1017"/>
              <w:gridCol w:w="5834"/>
              <w:gridCol w:w="2246"/>
              <w:gridCol w:w="1703"/>
            </w:tblGrid>
            <w:tr w:rsidR="00253AB9" w14:paraId="4EC22E99" w14:textId="77777777" w:rsidTr="00654187">
              <w:sdt>
                <w:sdtPr>
                  <w:id w:val="-541747410"/>
                  <w15:appearance w15:val="hidden"/>
                  <w14:checkbox>
                    <w14:checked w14:val="0"/>
                    <w14:checkedState w14:val="00FC" w14:font="Wingdings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1017" w:type="dxa"/>
                    </w:tcPr>
                    <w:p w14:paraId="18779205" w14:textId="304B78FF" w:rsidR="00253AB9" w:rsidRDefault="00015274">
                      <w:pPr>
                        <w:spacing w:after="0"/>
                      </w:pPr>
                      <w:r>
                        <w:rPr>
                          <w:rFonts w:ascii="MS Gothic" w:eastAsia="MS Gothic" w:hAnsi="MS Gothic" w:hint="eastAsia"/>
                        </w:rPr>
                        <w:t>☐</w:t>
                      </w:r>
                    </w:p>
                  </w:tc>
                </w:sdtContent>
              </w:sdt>
              <w:tc>
                <w:tcPr>
                  <w:tcW w:w="5834" w:type="dxa"/>
                </w:tcPr>
                <w:p w14:paraId="30390BD1" w14:textId="33B3E252" w:rsidR="00764E9C" w:rsidRDefault="00654187" w:rsidP="00015274">
                  <w:pPr>
                    <w:spacing w:after="0"/>
                  </w:pPr>
                  <w:r>
                    <w:t>Decisions to be made</w:t>
                  </w:r>
                </w:p>
                <w:p w14:paraId="16FE335E" w14:textId="03987058" w:rsidR="00654187" w:rsidRDefault="00654187" w:rsidP="00654187">
                  <w:pPr>
                    <w:pStyle w:val="ListParagraph"/>
                    <w:numPr>
                      <w:ilvl w:val="0"/>
                      <w:numId w:val="3"/>
                    </w:numPr>
                    <w:spacing w:after="0"/>
                  </w:pPr>
                  <w:r>
                    <w:t>What project are we going to do?</w:t>
                  </w:r>
                </w:p>
                <w:p w14:paraId="26757865" w14:textId="1DDD1D8F" w:rsidR="00654187" w:rsidRDefault="00654187" w:rsidP="00654187">
                  <w:pPr>
                    <w:pStyle w:val="ListParagraph"/>
                    <w:numPr>
                      <w:ilvl w:val="0"/>
                      <w:numId w:val="3"/>
                    </w:numPr>
                    <w:spacing w:after="0"/>
                  </w:pPr>
                  <w:r>
                    <w:t>Who is going to take on what role?</w:t>
                  </w:r>
                </w:p>
                <w:p w14:paraId="46C3ADA3" w14:textId="1B72C3B4" w:rsidR="00654187" w:rsidRDefault="00654187" w:rsidP="00654187">
                  <w:pPr>
                    <w:pStyle w:val="ListParagraph"/>
                    <w:numPr>
                      <w:ilvl w:val="0"/>
                      <w:numId w:val="3"/>
                    </w:numPr>
                    <w:spacing w:after="0"/>
                  </w:pPr>
                  <w:r>
                    <w:t>What tasks need to be done</w:t>
                  </w:r>
                </w:p>
                <w:p w14:paraId="1CCA8584" w14:textId="115121E6" w:rsidR="00654187" w:rsidRDefault="00654187" w:rsidP="00654187">
                  <w:pPr>
                    <w:pStyle w:val="ListParagraph"/>
                    <w:numPr>
                      <w:ilvl w:val="0"/>
                      <w:numId w:val="3"/>
                    </w:numPr>
                    <w:spacing w:after="0"/>
                  </w:pPr>
                  <w:r>
                    <w:t>What language and framework will be used</w:t>
                  </w:r>
                </w:p>
                <w:p w14:paraId="3E29865C" w14:textId="4AAED548" w:rsidR="00015274" w:rsidRDefault="00015274" w:rsidP="00015274">
                  <w:pPr>
                    <w:spacing w:after="0"/>
                    <w:ind w:left="0"/>
                  </w:pPr>
                </w:p>
              </w:tc>
              <w:sdt>
                <w:sdtPr>
                  <w:id w:val="416301333"/>
                  <w:placeholder>
                    <w:docPart w:val="F26DCD2C79B64AAAAA2107ACFA558A8E"/>
                  </w:placeholder>
                  <w15:appearance w15:val="hidden"/>
                </w:sdtPr>
                <w:sdtEndPr/>
                <w:sdtContent>
                  <w:tc>
                    <w:tcPr>
                      <w:tcW w:w="2246" w:type="dxa"/>
                    </w:tcPr>
                    <w:p w14:paraId="5A144845" w14:textId="16C2FEDD" w:rsidR="00253AB9" w:rsidRDefault="00654187">
                      <w:pPr>
                        <w:spacing w:after="0"/>
                      </w:pPr>
                      <w:r>
                        <w:t>Carey</w:t>
                      </w:r>
                    </w:p>
                  </w:tc>
                </w:sdtContent>
              </w:sdt>
              <w:tc>
                <w:tcPr>
                  <w:tcW w:w="1703" w:type="dxa"/>
                </w:tcPr>
                <w:sdt>
                  <w:sdtPr>
                    <w:id w:val="478045287"/>
                    <w:placeholder>
                      <w:docPart w:val="3F3EFDB67B344B38B9E22CB8BF129CD3"/>
                    </w:placeholder>
                    <w15:appearance w15:val="hidden"/>
                  </w:sdtPr>
                  <w:sdtEndPr/>
                  <w:sdtContent>
                    <w:p w14:paraId="676CC9C3" w14:textId="77777777" w:rsidR="00253AB9" w:rsidRDefault="00654187">
                      <w:pPr>
                        <w:spacing w:after="0"/>
                      </w:pPr>
                      <w:r>
                        <w:t>10</w:t>
                      </w:r>
                    </w:p>
                  </w:sdtContent>
                </w:sdt>
                <w:p w14:paraId="57255888" w14:textId="3268540A" w:rsidR="00654187" w:rsidRDefault="00654187">
                  <w:pPr>
                    <w:spacing w:after="0"/>
                  </w:pPr>
                </w:p>
              </w:tc>
            </w:tr>
            <w:tr w:rsidR="00654187" w14:paraId="50A2E9C5" w14:textId="77777777" w:rsidTr="00654187">
              <w:sdt>
                <w:sdtPr>
                  <w:id w:val="1709912450"/>
                  <w15:appearance w15:val="hidden"/>
                  <w14:checkbox>
                    <w14:checked w14:val="0"/>
                    <w14:checkedState w14:val="00FC" w14:font="Wingdings"/>
                    <w14:uncheckedState w14:val="2610" w14:font="MS Gothic"/>
                  </w14:checkbox>
                </w:sdtPr>
                <w:sdtContent>
                  <w:tc>
                    <w:tcPr>
                      <w:tcW w:w="1017" w:type="dxa"/>
                    </w:tcPr>
                    <w:p w14:paraId="5E39EC12" w14:textId="44653D6E" w:rsidR="00654187" w:rsidRDefault="00654187">
                      <w:pPr>
                        <w:spacing w:after="0"/>
                      </w:pPr>
                      <w:r>
                        <w:rPr>
                          <w:rFonts w:ascii="MS Gothic" w:eastAsia="MS Gothic" w:hAnsi="MS Gothic" w:hint="eastAsia"/>
                        </w:rPr>
                        <w:t>☐</w:t>
                      </w:r>
                    </w:p>
                  </w:tc>
                </w:sdtContent>
              </w:sdt>
              <w:tc>
                <w:tcPr>
                  <w:tcW w:w="5834" w:type="dxa"/>
                </w:tcPr>
                <w:p w14:paraId="6F2258C9" w14:textId="77777777" w:rsidR="00654187" w:rsidRDefault="00654187" w:rsidP="00015274">
                  <w:pPr>
                    <w:spacing w:after="0"/>
                  </w:pPr>
                </w:p>
              </w:tc>
              <w:tc>
                <w:tcPr>
                  <w:tcW w:w="2246" w:type="dxa"/>
                </w:tcPr>
                <w:p w14:paraId="13B50697" w14:textId="77777777" w:rsidR="00654187" w:rsidRDefault="00654187">
                  <w:pPr>
                    <w:spacing w:after="0"/>
                  </w:pPr>
                </w:p>
              </w:tc>
              <w:tc>
                <w:tcPr>
                  <w:tcW w:w="1703" w:type="dxa"/>
                </w:tcPr>
                <w:p w14:paraId="22CA942B" w14:textId="77777777" w:rsidR="00654187" w:rsidRDefault="00654187">
                  <w:pPr>
                    <w:spacing w:after="0"/>
                  </w:pPr>
                </w:p>
              </w:tc>
            </w:tr>
          </w:tbl>
          <w:p w14:paraId="6881F717" w14:textId="77777777" w:rsidR="00253AB9" w:rsidRDefault="00253AB9">
            <w:pPr>
              <w:spacing w:after="0"/>
            </w:pPr>
          </w:p>
        </w:tc>
      </w:tr>
    </w:tbl>
    <w:p w14:paraId="26ECEC7C" w14:textId="77777777" w:rsidR="00253AB9" w:rsidRDefault="003B0284" w:rsidP="00764E9C">
      <w:pPr>
        <w:pStyle w:val="Heading2"/>
        <w:pBdr>
          <w:bottom w:val="single" w:sz="12" w:space="0" w:color="E7BC29" w:themeColor="accent3"/>
        </w:pBdr>
      </w:pPr>
      <w:r>
        <w:t>Other Information</w:t>
      </w:r>
    </w:p>
    <w:p w14:paraId="6A3906FE" w14:textId="77777777" w:rsidR="00253AB9" w:rsidRDefault="003B0284">
      <w:r>
        <w:t xml:space="preserve">Observers </w:t>
      </w:r>
      <w:sdt>
        <w:sdtPr>
          <w:id w:val="-984927467"/>
          <w:placeholder>
            <w:docPart w:val="224B83AF9C224285A3CA89036BE47228"/>
          </w:placeholder>
          <w:showingPlcHdr/>
          <w15:appearance w15:val="hidden"/>
        </w:sdtPr>
        <w:sdtEndPr/>
        <w:sdtContent>
          <w:r>
            <w:t>[Observers]</w:t>
          </w:r>
        </w:sdtContent>
      </w:sdt>
    </w:p>
    <w:p w14:paraId="28CE3616" w14:textId="78955389" w:rsidR="00253AB9" w:rsidRDefault="003B0284">
      <w:r>
        <w:t xml:space="preserve">Resources </w:t>
      </w:r>
      <w:r w:rsidR="00654187">
        <w:t>: List of Potential Projects and Roles</w:t>
      </w:r>
    </w:p>
    <w:p w14:paraId="09FDAE7B" w14:textId="6C8F8D45" w:rsidR="00253AB9" w:rsidRDefault="003B0284">
      <w:r>
        <w:t xml:space="preserve">Special notes </w:t>
      </w:r>
      <w:sdt>
        <w:sdtPr>
          <w:id w:val="-1074665517"/>
          <w:placeholder>
            <w:docPart w:val="D0C88C920259410693AF8B3C736DFDC4"/>
          </w:placeholder>
          <w:showingPlcHdr/>
          <w15:appearance w15:val="hidden"/>
        </w:sdtPr>
        <w:sdtEndPr/>
        <w:sdtContent>
          <w:r>
            <w:t>[Special notes]</w:t>
          </w:r>
        </w:sdtContent>
      </w:sdt>
    </w:p>
    <w:sectPr w:rsidR="00253AB9">
      <w:footerReference w:type="default" r:id="rId8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96D380" w14:textId="77777777" w:rsidR="005E0110" w:rsidRDefault="005E0110">
      <w:r>
        <w:separator/>
      </w:r>
    </w:p>
  </w:endnote>
  <w:endnote w:type="continuationSeparator" w:id="0">
    <w:p w14:paraId="11035D9D" w14:textId="77777777" w:rsidR="005E0110" w:rsidRDefault="005E01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05F682" w14:textId="77777777" w:rsidR="00253AB9" w:rsidRDefault="003B0284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3A9D35" w14:textId="77777777" w:rsidR="005E0110" w:rsidRDefault="005E0110">
      <w:r>
        <w:separator/>
      </w:r>
    </w:p>
  </w:footnote>
  <w:footnote w:type="continuationSeparator" w:id="0">
    <w:p w14:paraId="1221492D" w14:textId="77777777" w:rsidR="005E0110" w:rsidRDefault="005E01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776B78"/>
    <w:multiLevelType w:val="hybridMultilevel"/>
    <w:tmpl w:val="5432937C"/>
    <w:lvl w:ilvl="0" w:tplc="0C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" w15:restartNumberingAfterBreak="0">
    <w:nsid w:val="31043362"/>
    <w:multiLevelType w:val="hybridMultilevel"/>
    <w:tmpl w:val="FA4A8278"/>
    <w:lvl w:ilvl="0" w:tplc="0C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" w15:restartNumberingAfterBreak="0">
    <w:nsid w:val="49394748"/>
    <w:multiLevelType w:val="hybridMultilevel"/>
    <w:tmpl w:val="A268EBBA"/>
    <w:lvl w:ilvl="0" w:tplc="0C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A65"/>
    <w:rsid w:val="00015274"/>
    <w:rsid w:val="000B5A65"/>
    <w:rsid w:val="00253AB9"/>
    <w:rsid w:val="003B0284"/>
    <w:rsid w:val="003F32C5"/>
    <w:rsid w:val="005D47CC"/>
    <w:rsid w:val="005E0110"/>
    <w:rsid w:val="00600C6D"/>
    <w:rsid w:val="00654187"/>
    <w:rsid w:val="00764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76480A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9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before="120" w:after="40" w:line="240" w:lineRule="auto"/>
      <w:ind w:left="72"/>
    </w:pPr>
    <w:rPr>
      <w:sz w:val="21"/>
      <w:szCs w:val="21"/>
    </w:rPr>
  </w:style>
  <w:style w:type="paragraph" w:styleId="Heading1">
    <w:name w:val="heading 1"/>
    <w:basedOn w:val="Normal"/>
    <w:next w:val="Normal"/>
    <w:unhideWhenUsed/>
    <w:qFormat/>
    <w:pPr>
      <w:spacing w:before="0" w:after="360"/>
      <w:outlineLvl w:val="0"/>
    </w:pPr>
    <w:rPr>
      <w:rFonts w:asciiTheme="majorHAnsi" w:eastAsiaTheme="majorEastAsia" w:hAnsiTheme="majorHAnsi" w:cstheme="majorBidi"/>
      <w:color w:val="F3A447" w:themeColor="accent2"/>
      <w:sz w:val="72"/>
      <w:szCs w:val="72"/>
    </w:rPr>
  </w:style>
  <w:style w:type="paragraph" w:styleId="Heading2">
    <w:name w:val="heading 2"/>
    <w:basedOn w:val="Normal"/>
    <w:next w:val="Normal"/>
    <w:unhideWhenUsed/>
    <w:qFormat/>
    <w:pPr>
      <w:pBdr>
        <w:top w:val="single" w:sz="4" w:space="1" w:color="E7BC29" w:themeColor="accent3"/>
        <w:bottom w:val="single" w:sz="12" w:space="1" w:color="E7BC29" w:themeColor="accent3"/>
      </w:pBdr>
      <w:spacing w:before="480" w:after="240"/>
      <w:ind w:left="0"/>
      <w:outlineLvl w:val="1"/>
    </w:pPr>
    <w:rPr>
      <w:rFonts w:asciiTheme="majorHAnsi" w:eastAsiaTheme="majorEastAsia" w:hAnsiTheme="majorHAnsi" w:cstheme="majorBidi"/>
      <w:color w:val="E7BC29" w:themeColor="accent3"/>
      <w:sz w:val="24"/>
      <w:szCs w:val="24"/>
    </w:rPr>
  </w:style>
  <w:style w:type="paragraph" w:styleId="Heading3">
    <w:name w:val="heading 3"/>
    <w:basedOn w:val="Normal"/>
    <w:next w:val="Normal"/>
    <w:unhideWhenUsed/>
    <w:qFormat/>
    <w:pPr>
      <w:outlineLvl w:val="2"/>
    </w:pPr>
    <w:rPr>
      <w:rFonts w:asciiTheme="majorHAnsi" w:eastAsiaTheme="majorEastAsia" w:hAnsiTheme="majorHAnsi" w:cstheme="majorBidi"/>
      <w:color w:val="A5B592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IntenseEmphasis">
    <w:name w:val="Intense Emphasis"/>
    <w:basedOn w:val="DefaultParagraphFont"/>
    <w:unhideWhenUsed/>
    <w:qFormat/>
    <w:rPr>
      <w:i/>
      <w:iCs/>
      <w:color w:val="F3A447" w:themeColor="accent2"/>
    </w:rPr>
  </w:style>
  <w:style w:type="paragraph" w:styleId="Footer">
    <w:name w:val="footer"/>
    <w:basedOn w:val="Normal"/>
    <w:link w:val="FooterChar"/>
    <w:uiPriority w:val="1"/>
    <w:unhideWhenUsed/>
    <w:pPr>
      <w:jc w:val="right"/>
    </w:pPr>
    <w:rPr>
      <w:color w:val="F3A447" w:themeColor="accent2"/>
    </w:rPr>
  </w:style>
  <w:style w:type="character" w:customStyle="1" w:styleId="FooterChar">
    <w:name w:val="Footer Char"/>
    <w:basedOn w:val="DefaultParagraphFont"/>
    <w:link w:val="Footer"/>
    <w:uiPriority w:val="1"/>
    <w:rPr>
      <w:color w:val="F3A447" w:themeColor="accent2"/>
      <w:sz w:val="21"/>
      <w:szCs w:val="21"/>
    </w:rPr>
  </w:style>
  <w:style w:type="paragraph" w:styleId="ListParagraph">
    <w:name w:val="List Paragraph"/>
    <w:basedOn w:val="Normal"/>
    <w:uiPriority w:val="34"/>
    <w:unhideWhenUsed/>
    <w:qFormat/>
    <w:rsid w:val="00764E9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64E9C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4E9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rey%20McManus\AppData\Roaming\Microsoft\Templates\Team%20meeting%20agenda%20(informal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7BB858443474CF8A41E9C8E3AC37C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0E72D4-E2C9-43A9-A5D1-F60D27974859}"/>
      </w:docPartPr>
      <w:docPartBody>
        <w:p w:rsidR="00284C5C" w:rsidRDefault="00297C81">
          <w:pPr>
            <w:pStyle w:val="C7BB858443474CF8A41E9C8E3AC37C17"/>
          </w:pPr>
          <w:r>
            <w:t>Team Meeting</w:t>
          </w:r>
        </w:p>
      </w:docPartBody>
    </w:docPart>
    <w:docPart>
      <w:docPartPr>
        <w:name w:val="912AC03B60384AF888C62B007761A0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5C2C37-6806-441F-8820-53A4C3D94460}"/>
      </w:docPartPr>
      <w:docPartBody>
        <w:p w:rsidR="00284C5C" w:rsidRDefault="00297C81">
          <w:pPr>
            <w:pStyle w:val="912AC03B60384AF888C62B007761A002"/>
          </w:pPr>
          <w:r>
            <w:t>[Date | time]</w:t>
          </w:r>
        </w:p>
      </w:docPartBody>
    </w:docPart>
    <w:docPart>
      <w:docPartPr>
        <w:name w:val="81FED5FF6DC744E3869E4C56340F34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1FE7B8-DAD7-4051-96F7-5CCD40BFBBB7}"/>
      </w:docPartPr>
      <w:docPartBody>
        <w:p w:rsidR="00284C5C" w:rsidRDefault="00297C81">
          <w:pPr>
            <w:pStyle w:val="81FED5FF6DC744E3869E4C56340F3464"/>
          </w:pPr>
          <w:r>
            <w:t>[Location]</w:t>
          </w:r>
        </w:p>
      </w:docPartBody>
    </w:docPart>
    <w:docPart>
      <w:docPartPr>
        <w:name w:val="F0E24ED3FBA2477DA52AB62CAA3C3E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3591BC-954C-45BE-9128-929249DB3852}"/>
      </w:docPartPr>
      <w:docPartBody>
        <w:p w:rsidR="00284C5C" w:rsidRDefault="00297C81">
          <w:pPr>
            <w:pStyle w:val="F0E24ED3FBA2477DA52AB62CAA3C3E07"/>
          </w:pPr>
          <w:r>
            <w:t>[Meeting called by]</w:t>
          </w:r>
        </w:p>
      </w:docPartBody>
    </w:docPart>
    <w:docPart>
      <w:docPartPr>
        <w:name w:val="3E94BC64B077446CA5335E34EF3A9B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2A1348-D0CD-4CF2-A0D7-2CC6226C520A}"/>
      </w:docPartPr>
      <w:docPartBody>
        <w:p w:rsidR="00284C5C" w:rsidRDefault="00297C81">
          <w:pPr>
            <w:pStyle w:val="3E94BC64B077446CA5335E34EF3A9BFB"/>
          </w:pPr>
          <w:r>
            <w:t>[Attendees]</w:t>
          </w:r>
        </w:p>
      </w:docPartBody>
    </w:docPart>
    <w:docPart>
      <w:docPartPr>
        <w:name w:val="F26DCD2C79B64AAAAA2107ACFA558A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95F06B-B1A7-4815-B3A4-1647D8EA4945}"/>
      </w:docPartPr>
      <w:docPartBody>
        <w:p w:rsidR="00284C5C" w:rsidRDefault="00297C81">
          <w:pPr>
            <w:pStyle w:val="F26DCD2C79B64AAAAA2107ACFA558A8E"/>
          </w:pPr>
          <w:r>
            <w:t>[Presenter]</w:t>
          </w:r>
        </w:p>
      </w:docPartBody>
    </w:docPart>
    <w:docPart>
      <w:docPartPr>
        <w:name w:val="3F3EFDB67B344B38B9E22CB8BF129C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F9642A-C901-49CE-B706-EF41D6374389}"/>
      </w:docPartPr>
      <w:docPartBody>
        <w:p w:rsidR="00284C5C" w:rsidRDefault="00297C81">
          <w:pPr>
            <w:pStyle w:val="3F3EFDB67B344B38B9E22CB8BF129CD3"/>
          </w:pPr>
          <w:r>
            <w:t>[Time]</w:t>
          </w:r>
        </w:p>
      </w:docPartBody>
    </w:docPart>
    <w:docPart>
      <w:docPartPr>
        <w:name w:val="224B83AF9C224285A3CA89036BE472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D67488-D6C5-4BA6-A465-3ED927C65A02}"/>
      </w:docPartPr>
      <w:docPartBody>
        <w:p w:rsidR="00284C5C" w:rsidRDefault="00297C81">
          <w:pPr>
            <w:pStyle w:val="224B83AF9C224285A3CA89036BE47228"/>
          </w:pPr>
          <w:r>
            <w:t>[Observers]</w:t>
          </w:r>
        </w:p>
      </w:docPartBody>
    </w:docPart>
    <w:docPart>
      <w:docPartPr>
        <w:name w:val="D0C88C920259410693AF8B3C736DF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8F12F2-DDB0-44D8-AC90-76D24C0C9F81}"/>
      </w:docPartPr>
      <w:docPartBody>
        <w:p w:rsidR="00284C5C" w:rsidRDefault="00297C81">
          <w:pPr>
            <w:pStyle w:val="D0C88C920259410693AF8B3C736DFDC4"/>
          </w:pPr>
          <w:r>
            <w:t>[Special notes]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781"/>
    <w:rsid w:val="00284C5C"/>
    <w:rsid w:val="00297C81"/>
    <w:rsid w:val="002A13F2"/>
    <w:rsid w:val="00E64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7BB858443474CF8A41E9C8E3AC37C17">
    <w:name w:val="C7BB858443474CF8A41E9C8E3AC37C17"/>
  </w:style>
  <w:style w:type="paragraph" w:customStyle="1" w:styleId="912AC03B60384AF888C62B007761A002">
    <w:name w:val="912AC03B60384AF888C62B007761A002"/>
  </w:style>
  <w:style w:type="paragraph" w:customStyle="1" w:styleId="81FED5FF6DC744E3869E4C56340F3464">
    <w:name w:val="81FED5FF6DC744E3869E4C56340F3464"/>
  </w:style>
  <w:style w:type="paragraph" w:customStyle="1" w:styleId="F0E24ED3FBA2477DA52AB62CAA3C3E07">
    <w:name w:val="F0E24ED3FBA2477DA52AB62CAA3C3E07"/>
  </w:style>
  <w:style w:type="paragraph" w:customStyle="1" w:styleId="B862D77836DB455E9129054F5CC3EA28">
    <w:name w:val="B862D77836DB455E9129054F5CC3EA28"/>
  </w:style>
  <w:style w:type="paragraph" w:customStyle="1" w:styleId="971F74819E88423F8DF244477874C90A">
    <w:name w:val="971F74819E88423F8DF244477874C90A"/>
  </w:style>
  <w:style w:type="paragraph" w:customStyle="1" w:styleId="EF272264C72F4E62A492059FC4760C79">
    <w:name w:val="EF272264C72F4E62A492059FC4760C79"/>
  </w:style>
  <w:style w:type="paragraph" w:customStyle="1" w:styleId="34526FAD543A4B6D90B472021E071B2B">
    <w:name w:val="34526FAD543A4B6D90B472021E071B2B"/>
  </w:style>
  <w:style w:type="paragraph" w:customStyle="1" w:styleId="3E94BC64B077446CA5335E34EF3A9BFB">
    <w:name w:val="3E94BC64B077446CA5335E34EF3A9BFB"/>
  </w:style>
  <w:style w:type="paragraph" w:customStyle="1" w:styleId="15B2A1354BC74935A0AD4D361B3D1C88">
    <w:name w:val="15B2A1354BC74935A0AD4D361B3D1C88"/>
  </w:style>
  <w:style w:type="paragraph" w:customStyle="1" w:styleId="FC2A5BD69F7740749D19C3D1332F11B8">
    <w:name w:val="FC2A5BD69F7740749D19C3D1332F11B8"/>
  </w:style>
  <w:style w:type="paragraph" w:customStyle="1" w:styleId="327CE1B0EBD247B79E556E34E70EB532">
    <w:name w:val="327CE1B0EBD247B79E556E34E70EB532"/>
  </w:style>
  <w:style w:type="paragraph" w:customStyle="1" w:styleId="F26DCD2C79B64AAAAA2107ACFA558A8E">
    <w:name w:val="F26DCD2C79B64AAAAA2107ACFA558A8E"/>
  </w:style>
  <w:style w:type="paragraph" w:customStyle="1" w:styleId="3F3EFDB67B344B38B9E22CB8BF129CD3">
    <w:name w:val="3F3EFDB67B344B38B9E22CB8BF129CD3"/>
  </w:style>
  <w:style w:type="paragraph" w:customStyle="1" w:styleId="224B83AF9C224285A3CA89036BE47228">
    <w:name w:val="224B83AF9C224285A3CA89036BE47228"/>
  </w:style>
  <w:style w:type="paragraph" w:customStyle="1" w:styleId="1C6DD297DE024985BDEEA88EDB225A15">
    <w:name w:val="1C6DD297DE024985BDEEA88EDB225A15"/>
  </w:style>
  <w:style w:type="paragraph" w:customStyle="1" w:styleId="D0C88C920259410693AF8B3C736DFDC4">
    <w:name w:val="D0C88C920259410693AF8B3C736DFDC4"/>
  </w:style>
  <w:style w:type="paragraph" w:customStyle="1" w:styleId="BDC4082F6F83457EAB7C314B11F93E6B">
    <w:name w:val="BDC4082F6F83457EAB7C314B11F93E6B"/>
    <w:rsid w:val="00E64781"/>
  </w:style>
  <w:style w:type="paragraph" w:customStyle="1" w:styleId="FF8F84902ADE4F13AC33FC3C2A12C664">
    <w:name w:val="FF8F84902ADE4F13AC33FC3C2A12C664"/>
    <w:rsid w:val="00E64781"/>
  </w:style>
  <w:style w:type="paragraph" w:customStyle="1" w:styleId="6159AE6504D14C7BAE57941EC01B1E39">
    <w:name w:val="6159AE6504D14C7BAE57941EC01B1E39"/>
    <w:rsid w:val="00E64781"/>
  </w:style>
  <w:style w:type="paragraph" w:customStyle="1" w:styleId="BDD2DA63EA3C44FEAEC817B03020A8E4">
    <w:name w:val="BDD2DA63EA3C44FEAEC817B03020A8E4"/>
    <w:rsid w:val="00E64781"/>
  </w:style>
  <w:style w:type="paragraph" w:customStyle="1" w:styleId="9C5A20EC31C14487B1B4409D0DBF8B8F">
    <w:name w:val="9C5A20EC31C14487B1B4409D0DBF8B8F"/>
    <w:rsid w:val="00E64781"/>
  </w:style>
  <w:style w:type="paragraph" w:customStyle="1" w:styleId="563D5C044F314A48822D9C7CE7A401BB">
    <w:name w:val="563D5C044F314A48822D9C7CE7A401BB"/>
    <w:rsid w:val="00E6478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ntegral">
  <a:themeElements>
    <a:clrScheme name="Pap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Century Gothic-Palatino Linotype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 panose="0204050205050503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IntegralV7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42448713-48CF-40FF-A256-E269CDCF584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ACF37E99-131F-48A3-97B1-A68DC6AEE3B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Team meeting agenda (informal)</Template>
  <TotalTime>0</TotalTime>
  <Pages>1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/>
  <cp:revision>1</cp:revision>
  <dcterms:created xsi:type="dcterms:W3CDTF">2018-04-04T01:56:00Z</dcterms:created>
  <dcterms:modified xsi:type="dcterms:W3CDTF">2018-04-04T04:07:00Z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TC034630729991</vt:lpwstr>
  </property>
</Properties>
</file>