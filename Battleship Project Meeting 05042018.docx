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31D08" w14:textId="0E60C748" w:rsidR="00A979E1" w:rsidRDefault="00B915A1" w:rsidP="00A979E1">
      <w:pPr>
        <w:pStyle w:val="Title"/>
      </w:pPr>
      <w:r>
        <w:t>Battleship Project Meeting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2CD9D55A12F14F12B933AB5A6483AA1D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3A86A01D732E465486971BCCDB539EBB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</w:p>
    <w:p w14:paraId="2C9D81F7" w14:textId="388D1110" w:rsidR="00A979E1" w:rsidRDefault="00146D08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90468F95F08C4848A89EC1357DDB753D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9646A9">
        <w:rPr>
          <w:rStyle w:val="SubtleEmphasis"/>
        </w:rPr>
        <w:t>5</w:t>
      </w:r>
      <w:r w:rsidR="00C86734">
        <w:rPr>
          <w:rStyle w:val="SubtleEmphasis"/>
        </w:rPr>
        <w:t>/</w:t>
      </w:r>
      <w:r w:rsidR="009646A9">
        <w:rPr>
          <w:rStyle w:val="SubtleEmphasis"/>
        </w:rPr>
        <w:t>4</w:t>
      </w:r>
      <w:r w:rsidR="00C86734">
        <w:rPr>
          <w:rStyle w:val="SubtleEmphasis"/>
        </w:rPr>
        <w:t>/2018</w:t>
      </w:r>
      <w:r w:rsidR="00A979E1" w:rsidRPr="003665F5">
        <w:rPr>
          <w:rStyle w:val="SubtleEmphasis"/>
        </w:rPr>
        <w:t xml:space="preserve"> | </w:t>
      </w:r>
      <w:r w:rsidR="00C86734">
        <w:rPr>
          <w:rStyle w:val="SubtleEmphasis"/>
        </w:rPr>
        <w:t>3:</w:t>
      </w:r>
      <w:r w:rsidR="008354D8">
        <w:rPr>
          <w:rStyle w:val="SubtleEmphasis"/>
        </w:rPr>
        <w:t>30</w:t>
      </w:r>
      <w:bookmarkStart w:id="0" w:name="_GoBack"/>
      <w:bookmarkEnd w:id="0"/>
      <w:r w:rsidR="00C86734">
        <w:rPr>
          <w:rStyle w:val="SubtleEmphasis"/>
        </w:rPr>
        <w:t>pm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BD95FCDBF07A4C13B4A2EBF3D9363945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801DF7391C0C432E92776B15652B6856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86734">
            <w:rPr>
              <w:rStyle w:val="SubtleEmphasis"/>
            </w:rPr>
            <w:t>Swinburne University EN310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61F98150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14:paraId="4BF8AACD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18FB434" w14:textId="77777777" w:rsidR="00A979E1" w:rsidRPr="00A979E1" w:rsidRDefault="00146D08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82E5CB2E65FB4859B37174209A0F35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100EFB3" w14:textId="50F9E29A" w:rsidR="00A979E1" w:rsidRDefault="003003F8" w:rsidP="00D578F4">
                  <w:pPr>
                    <w:spacing w:after="0"/>
                  </w:pPr>
                  <w:proofErr w:type="spellStart"/>
                  <w:r>
                    <w:t>Pasindu</w:t>
                  </w:r>
                  <w:proofErr w:type="spellEnd"/>
                  <w:r>
                    <w:t xml:space="preserve"> Ashen </w:t>
                  </w:r>
                  <w:proofErr w:type="spellStart"/>
                  <w:r>
                    <w:t>Devinda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Wijayapura</w:t>
                  </w:r>
                  <w:proofErr w:type="spellEnd"/>
                </w:p>
              </w:tc>
            </w:tr>
            <w:tr w:rsidR="00A979E1" w14:paraId="23B6AF20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1DBD4F38" w14:textId="77777777" w:rsidR="00A979E1" w:rsidRPr="00A979E1" w:rsidRDefault="00146D08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EFCF63AE47624FCEB25C5444B6751D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294DB88" w14:textId="2A075A34" w:rsidR="00A979E1" w:rsidRDefault="003003F8" w:rsidP="00D578F4">
                  <w:pPr>
                    <w:spacing w:after="0"/>
                  </w:pPr>
                  <w:r>
                    <w:t>Battleship Project Meeting</w:t>
                  </w:r>
                </w:p>
              </w:tc>
            </w:tr>
            <w:tr w:rsidR="00A979E1" w14:paraId="563675BA" w14:textId="77777777" w:rsidTr="00D578F4">
              <w:sdt>
                <w:sdtPr>
                  <w:alias w:val="Facilitator:"/>
                  <w:tag w:val="Facilitator:"/>
                  <w:id w:val="-1618515975"/>
                  <w:placeholder>
                    <w:docPart w:val="B9C8558D681B4432A8084C5878D506F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32691361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41935ED" w14:textId="17F0E6CB" w:rsidR="00A979E1" w:rsidRDefault="00FF1D3F" w:rsidP="00D578F4">
                  <w:pPr>
                    <w:spacing w:after="0"/>
                  </w:pPr>
                  <w:proofErr w:type="spellStart"/>
                  <w:r>
                    <w:t>Pasindu</w:t>
                  </w:r>
                  <w:proofErr w:type="spellEnd"/>
                  <w:r>
                    <w:t xml:space="preserve"> Ashen </w:t>
                  </w:r>
                  <w:proofErr w:type="spellStart"/>
                  <w:r>
                    <w:t>Devinda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Wijayapura</w:t>
                  </w:r>
                  <w:proofErr w:type="spellEnd"/>
                </w:p>
              </w:tc>
            </w:tr>
            <w:tr w:rsidR="00A979E1" w14:paraId="5B4586C4" w14:textId="77777777" w:rsidTr="00D578F4">
              <w:sdt>
                <w:sdtPr>
                  <w:alias w:val="Note taker:"/>
                  <w:tag w:val="Note taker:"/>
                  <w:id w:val="-1961940283"/>
                  <w:placeholder>
                    <w:docPart w:val="18C4909238A245B0A0B86FC02E131EF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24F35FE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33D70773" w14:textId="55546E0F" w:rsidR="00A979E1" w:rsidRDefault="00FF1D3F" w:rsidP="00D578F4">
                  <w:pPr>
                    <w:spacing w:after="0"/>
                  </w:pPr>
                  <w:r>
                    <w:t>Carey McManus</w:t>
                  </w:r>
                </w:p>
              </w:tc>
            </w:tr>
            <w:tr w:rsidR="00A979E1" w14:paraId="1AD7B52B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155002B2" w14:textId="72E5B000" w:rsidR="00A979E1" w:rsidRPr="00A979E1" w:rsidRDefault="00A979E1" w:rsidP="00A979E1">
                  <w:pPr>
                    <w:pStyle w:val="Heading3"/>
                  </w:pP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398412F3" w14:textId="73E8749E" w:rsidR="00A979E1" w:rsidRDefault="00A979E1" w:rsidP="00D578F4">
                  <w:pPr>
                    <w:spacing w:after="0"/>
                  </w:pPr>
                </w:p>
              </w:tc>
            </w:tr>
          </w:tbl>
          <w:p w14:paraId="604DF1A2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73B48911" w14:textId="77777777" w:rsidR="00FF1D3F" w:rsidRDefault="00146D08" w:rsidP="00D578F4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E7465D5FCDBC4BAD836AA49FD4D07DAB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  <w:r w:rsidR="00FF1D3F">
              <w:t xml:space="preserve">: </w:t>
            </w:r>
          </w:p>
          <w:p w14:paraId="293BCAD7" w14:textId="52D74BD6" w:rsidR="00A979E1" w:rsidRDefault="00FF1D3F" w:rsidP="00D578F4">
            <w:pPr>
              <w:spacing w:after="0"/>
            </w:pPr>
            <w:proofErr w:type="spellStart"/>
            <w:r>
              <w:t>Endru</w:t>
            </w:r>
            <w:proofErr w:type="spellEnd"/>
            <w:r>
              <w:t xml:space="preserve"> Joshua</w:t>
            </w:r>
            <w:r>
              <w:br/>
              <w:t>Quan</w:t>
            </w:r>
            <w:r w:rsidR="003003F8">
              <w:t>g</w:t>
            </w:r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Bach</w:t>
            </w:r>
          </w:p>
          <w:p w14:paraId="2885922B" w14:textId="77777777" w:rsidR="00FF1D3F" w:rsidRPr="00137619" w:rsidRDefault="00FF1D3F" w:rsidP="00D578F4">
            <w:pPr>
              <w:spacing w:after="0"/>
            </w:pPr>
          </w:p>
          <w:p w14:paraId="75E15EA9" w14:textId="4D6497C5" w:rsidR="00A979E1" w:rsidRDefault="00A979E1" w:rsidP="00D578F4">
            <w:pPr>
              <w:spacing w:after="0"/>
            </w:pPr>
          </w:p>
        </w:tc>
      </w:tr>
      <w:tr w:rsidR="00FF1D3F" w14:paraId="65ED33A2" w14:textId="77777777" w:rsidTr="00D578F4">
        <w:tc>
          <w:tcPr>
            <w:tcW w:w="5400" w:type="dxa"/>
          </w:tcPr>
          <w:p w14:paraId="27150575" w14:textId="77777777" w:rsidR="00FF1D3F" w:rsidRDefault="00FF1D3F" w:rsidP="00FF1D3F">
            <w:pPr>
              <w:pStyle w:val="Heading3"/>
              <w:ind w:left="0"/>
            </w:pPr>
          </w:p>
        </w:tc>
        <w:tc>
          <w:tcPr>
            <w:tcW w:w="5400" w:type="dxa"/>
          </w:tcPr>
          <w:p w14:paraId="6C7F2CF9" w14:textId="77777777" w:rsidR="00FF1D3F" w:rsidRDefault="00FF1D3F" w:rsidP="00D578F4">
            <w:pPr>
              <w:spacing w:after="0"/>
            </w:pPr>
          </w:p>
        </w:tc>
      </w:tr>
    </w:tbl>
    <w:p w14:paraId="3BE2C715" w14:textId="77777777" w:rsidR="00A979E1" w:rsidRDefault="00146D08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1FD1355111114344A79C74A5D60AF997"/>
          </w:placeholder>
          <w:temporary/>
          <w:showingPlcHdr/>
          <w15:appearance w15:val="hidden"/>
        </w:sdtPr>
        <w:sdtEndPr/>
        <w:sdtContent>
          <w:r w:rsidR="00A979E1">
            <w:t>Agenda topics</w:t>
          </w:r>
        </w:sdtContent>
      </w:sdt>
    </w:p>
    <w:p w14:paraId="05FC557C" w14:textId="2CFD834A" w:rsidR="00A979E1" w:rsidRDefault="00146D08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527EACD97CE449979E7EBC67CA4095E5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99BE2680FD3546278B4A897D4DB2CAC5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86734">
            <w:rPr>
              <w:rStyle w:val="SubtleEmphasis"/>
            </w:rPr>
            <w:t>10 Minutes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0A975FEBF0A74DD1B891F113C4ECB978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FC1D56">
        <w:rPr>
          <w:rStyle w:val="SubtleEmphasis"/>
        </w:rPr>
        <w:t>Decisions to be Made</w:t>
      </w:r>
      <w:r w:rsidR="00A979E1">
        <w:t xml:space="preserve"> | </w:t>
      </w:r>
    </w:p>
    <w:p w14:paraId="4E64AF48" w14:textId="3936028F" w:rsidR="009646A9" w:rsidRDefault="009646A9" w:rsidP="00FC1D56">
      <w:r>
        <w:t xml:space="preserve">Discussion </w:t>
      </w:r>
      <w:r w:rsidR="008354D8">
        <w:t>around decisions to be made to start the project.</w:t>
      </w:r>
    </w:p>
    <w:p w14:paraId="53326BAA" w14:textId="5764A3E5" w:rsidR="009646A9" w:rsidRDefault="008354D8" w:rsidP="009646A9">
      <w:pPr>
        <w:pStyle w:val="ListParagraph"/>
        <w:numPr>
          <w:ilvl w:val="0"/>
          <w:numId w:val="11"/>
        </w:numPr>
      </w:pPr>
      <w:r>
        <w:t>What project are we doing?</w:t>
      </w:r>
    </w:p>
    <w:p w14:paraId="5D91BD28" w14:textId="0538E3CE" w:rsidR="009646A9" w:rsidRDefault="008354D8" w:rsidP="009646A9">
      <w:pPr>
        <w:pStyle w:val="ListParagraph"/>
        <w:numPr>
          <w:ilvl w:val="0"/>
          <w:numId w:val="11"/>
        </w:numPr>
      </w:pPr>
      <w:r>
        <w:t>Who is going to take on what role in the project?</w:t>
      </w:r>
    </w:p>
    <w:p w14:paraId="0B77D949" w14:textId="09CC661C" w:rsidR="009646A9" w:rsidRDefault="008354D8" w:rsidP="008354D8">
      <w:pPr>
        <w:pStyle w:val="ListParagraph"/>
        <w:numPr>
          <w:ilvl w:val="0"/>
          <w:numId w:val="11"/>
        </w:numPr>
      </w:pPr>
      <w:r>
        <w:t>What language are we going to be using?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3B3FE469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4027DBF" w14:textId="2A8FE9CC" w:rsidR="00CB50F2" w:rsidRPr="00E52810" w:rsidRDefault="008354D8" w:rsidP="00E52810">
            <w:r>
              <w:t>Decisions</w:t>
            </w:r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29AED0D6664C4CFCB78EFE42A5817D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E9F0DE9" w14:textId="77777777"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706770E08A084EFF9EE08F37A3EAC4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56E5717E" w14:textId="77777777"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14:paraId="5E565FC5" w14:textId="77777777" w:rsidTr="00557792">
        <w:tc>
          <w:tcPr>
            <w:tcW w:w="6300" w:type="dxa"/>
          </w:tcPr>
          <w:p w14:paraId="1D2A70BB" w14:textId="7D728A39" w:rsidR="00A979E1" w:rsidRPr="00E52810" w:rsidRDefault="008354D8" w:rsidP="00E52810">
            <w:pPr>
              <w:ind w:left="0"/>
            </w:pPr>
            <w:r>
              <w:t>The project will be making an app to easily find team members for group projects</w:t>
            </w:r>
          </w:p>
        </w:tc>
        <w:tc>
          <w:tcPr>
            <w:tcW w:w="2250" w:type="dxa"/>
          </w:tcPr>
          <w:p w14:paraId="00336E95" w14:textId="2E2DB53A"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14:paraId="502609E4" w14:textId="2A8E4A1D" w:rsidR="00A979E1" w:rsidRPr="00E52810" w:rsidRDefault="00A979E1" w:rsidP="00E52810">
            <w:pPr>
              <w:ind w:left="0"/>
            </w:pPr>
          </w:p>
        </w:tc>
      </w:tr>
      <w:tr w:rsidR="00A979E1" w:rsidRPr="00E52810" w14:paraId="0BDE952B" w14:textId="77777777" w:rsidTr="00557792">
        <w:tc>
          <w:tcPr>
            <w:tcW w:w="6300" w:type="dxa"/>
          </w:tcPr>
          <w:p w14:paraId="306FC9F1" w14:textId="374F259B" w:rsidR="00A979E1" w:rsidRDefault="008354D8" w:rsidP="00E52810">
            <w:pPr>
              <w:ind w:left="0"/>
            </w:pPr>
            <w:r>
              <w:t>Role of ‘Product owner’</w:t>
            </w:r>
          </w:p>
          <w:p w14:paraId="715CCDC6" w14:textId="131F2342" w:rsidR="003003F8" w:rsidRDefault="008354D8" w:rsidP="00E52810">
            <w:pPr>
              <w:ind w:left="0"/>
            </w:pPr>
            <w:r>
              <w:t>Role of ‘Team Leader’</w:t>
            </w:r>
          </w:p>
          <w:p w14:paraId="32A4FF07" w14:textId="1CD38785" w:rsidR="003003F8" w:rsidRPr="00E52810" w:rsidRDefault="008354D8" w:rsidP="00E52810">
            <w:pPr>
              <w:ind w:left="0"/>
            </w:pPr>
            <w:r>
              <w:t>Role of ‘Team Member’</w:t>
            </w:r>
          </w:p>
        </w:tc>
        <w:tc>
          <w:tcPr>
            <w:tcW w:w="2250" w:type="dxa"/>
          </w:tcPr>
          <w:p w14:paraId="44E1ADE5" w14:textId="0FF3EDB0" w:rsidR="00A979E1" w:rsidRDefault="008354D8" w:rsidP="00E52810">
            <w:pPr>
              <w:ind w:left="0"/>
            </w:pPr>
            <w:proofErr w:type="spellStart"/>
            <w:r>
              <w:t>Endru</w:t>
            </w:r>
            <w:proofErr w:type="spellEnd"/>
          </w:p>
          <w:p w14:paraId="4AEE1064" w14:textId="4EE47575" w:rsidR="003003F8" w:rsidRDefault="009646A9" w:rsidP="00E52810">
            <w:pPr>
              <w:ind w:left="0"/>
            </w:pPr>
            <w:r>
              <w:t>Carey</w:t>
            </w:r>
          </w:p>
          <w:p w14:paraId="7ED8900C" w14:textId="5A977A4E" w:rsidR="003003F8" w:rsidRPr="00E52810" w:rsidRDefault="008354D8" w:rsidP="008354D8">
            <w:pPr>
              <w:ind w:left="0"/>
            </w:pPr>
            <w:proofErr w:type="spellStart"/>
            <w:r>
              <w:t>Huy</w:t>
            </w:r>
            <w:proofErr w:type="spellEnd"/>
            <w:r w:rsidR="00C86734">
              <w:t xml:space="preserve"> and </w:t>
            </w:r>
            <w:r w:rsidR="009646A9">
              <w:t>Ashen</w:t>
            </w:r>
          </w:p>
        </w:tc>
        <w:tc>
          <w:tcPr>
            <w:tcW w:w="2250" w:type="dxa"/>
          </w:tcPr>
          <w:p w14:paraId="551B1AC3" w14:textId="732A0A3A" w:rsidR="00C86734" w:rsidRPr="00E52810" w:rsidRDefault="00C86734" w:rsidP="00E52810">
            <w:pPr>
              <w:ind w:left="0"/>
            </w:pPr>
          </w:p>
        </w:tc>
      </w:tr>
      <w:tr w:rsidR="008354D8" w:rsidRPr="00E52810" w14:paraId="6C76240C" w14:textId="77777777" w:rsidTr="00557792">
        <w:tc>
          <w:tcPr>
            <w:tcW w:w="6300" w:type="dxa"/>
          </w:tcPr>
          <w:p w14:paraId="033ECC47" w14:textId="4F751328" w:rsidR="008354D8" w:rsidRDefault="008354D8" w:rsidP="00E52810">
            <w:pPr>
              <w:ind w:left="0"/>
            </w:pPr>
            <w:r>
              <w:t>C# will be the language used for project</w:t>
            </w:r>
          </w:p>
        </w:tc>
        <w:tc>
          <w:tcPr>
            <w:tcW w:w="2250" w:type="dxa"/>
          </w:tcPr>
          <w:p w14:paraId="1B2F69AE" w14:textId="77777777" w:rsidR="008354D8" w:rsidRDefault="008354D8" w:rsidP="00E52810">
            <w:pPr>
              <w:ind w:left="0"/>
            </w:pPr>
          </w:p>
        </w:tc>
        <w:tc>
          <w:tcPr>
            <w:tcW w:w="2250" w:type="dxa"/>
          </w:tcPr>
          <w:p w14:paraId="04F6004C" w14:textId="77777777" w:rsidR="008354D8" w:rsidRPr="00E52810" w:rsidRDefault="008354D8" w:rsidP="00E52810">
            <w:pPr>
              <w:ind w:left="0"/>
            </w:pPr>
          </w:p>
        </w:tc>
      </w:tr>
      <w:tr w:rsidR="003003F8" w:rsidRPr="00E52810" w14:paraId="6CB8184E" w14:textId="77777777" w:rsidTr="00557792">
        <w:tc>
          <w:tcPr>
            <w:tcW w:w="6300" w:type="dxa"/>
          </w:tcPr>
          <w:p w14:paraId="0A201ABB" w14:textId="77777777" w:rsidR="003003F8" w:rsidRDefault="003003F8" w:rsidP="00E52810">
            <w:pPr>
              <w:ind w:left="0"/>
            </w:pPr>
          </w:p>
          <w:p w14:paraId="1367AE6E" w14:textId="77777777" w:rsidR="00C86734" w:rsidRDefault="00C86734" w:rsidP="00E52810">
            <w:pPr>
              <w:ind w:left="0"/>
            </w:pPr>
          </w:p>
          <w:p w14:paraId="6216BC4D" w14:textId="77777777" w:rsidR="00C86734" w:rsidRDefault="00C86734" w:rsidP="00E52810">
            <w:pPr>
              <w:ind w:left="0"/>
            </w:pPr>
          </w:p>
          <w:p w14:paraId="3F5A8A21" w14:textId="77777777" w:rsidR="00C86734" w:rsidRDefault="00C86734" w:rsidP="00E52810">
            <w:pPr>
              <w:ind w:left="0"/>
            </w:pPr>
          </w:p>
          <w:p w14:paraId="1E22CDB2" w14:textId="77777777" w:rsidR="008354D8" w:rsidRDefault="008354D8" w:rsidP="00E52810">
            <w:pPr>
              <w:ind w:left="0"/>
            </w:pPr>
          </w:p>
          <w:p w14:paraId="68367E41" w14:textId="0F71DC72" w:rsidR="008354D8" w:rsidRDefault="008354D8" w:rsidP="00E52810">
            <w:pPr>
              <w:ind w:left="0"/>
            </w:pPr>
          </w:p>
        </w:tc>
        <w:tc>
          <w:tcPr>
            <w:tcW w:w="2250" w:type="dxa"/>
          </w:tcPr>
          <w:p w14:paraId="0D9672AA" w14:textId="77777777" w:rsidR="003003F8" w:rsidRDefault="003003F8" w:rsidP="00E52810">
            <w:pPr>
              <w:ind w:left="0"/>
            </w:pPr>
          </w:p>
        </w:tc>
        <w:tc>
          <w:tcPr>
            <w:tcW w:w="2250" w:type="dxa"/>
          </w:tcPr>
          <w:p w14:paraId="5FB98F37" w14:textId="77777777" w:rsidR="003003F8" w:rsidRDefault="003003F8" w:rsidP="00E52810">
            <w:pPr>
              <w:ind w:left="0"/>
            </w:pPr>
          </w:p>
        </w:tc>
      </w:tr>
    </w:tbl>
    <w:p w14:paraId="750D3C6E" w14:textId="1E7865A4" w:rsidR="00A979E1" w:rsidRDefault="00146D08" w:rsidP="00A979E1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DFF99025E08E4AC6B737B6122318B7F8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81861CD0A6064D74A5EBC9B4EE81BB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86734">
            <w:rPr>
              <w:rStyle w:val="SubtleEmphasis"/>
            </w:rPr>
            <w:t>5 Minutes</w:t>
          </w:r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50CC643952104CE7AF9C20263EADB18C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8354D8">
        <w:rPr>
          <w:rStyle w:val="SubtleEmphasis"/>
        </w:rPr>
        <w:t>Tasks</w:t>
      </w:r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0B9B5D632E8C478CA66F4F072AAD2F2B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9646A9">
        <w:rPr>
          <w:rStyle w:val="SubtleEmphasis"/>
        </w:rPr>
        <w:t>Carey</w:t>
      </w:r>
    </w:p>
    <w:p w14:paraId="3F371F2B" w14:textId="1AEFDDF0" w:rsidR="00F55CDA" w:rsidRDefault="008354D8" w:rsidP="00F55CDA">
      <w:pPr>
        <w:ind w:left="0"/>
      </w:pPr>
      <w:r>
        <w:t>What tasks need to be undertaken before next meeting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3B3C3422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75C97CD" w14:textId="77777777" w:rsidR="00A979E1" w:rsidRPr="00E52810" w:rsidRDefault="00146D08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31C19B590C14405D977BECD313CA8787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692269596F6F4245AC8B18B046BC17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6387B66" w14:textId="77777777"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357032CA3B374E0294E5EA4A164309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FE2CF6B" w14:textId="77777777"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14:paraId="5140224C" w14:textId="77777777" w:rsidTr="00557792">
        <w:tc>
          <w:tcPr>
            <w:tcW w:w="6300" w:type="dxa"/>
          </w:tcPr>
          <w:p w14:paraId="0FA8C45C" w14:textId="05625D64" w:rsidR="00A979E1" w:rsidRPr="00E52810" w:rsidRDefault="008354D8" w:rsidP="00E52810">
            <w:pPr>
              <w:ind w:left="0"/>
            </w:pPr>
            <w:r>
              <w:t xml:space="preserve">Email tutor </w:t>
            </w:r>
            <w:proofErr w:type="spellStart"/>
            <w:r>
              <w:t>Musfique</w:t>
            </w:r>
            <w:proofErr w:type="spellEnd"/>
            <w:r>
              <w:t xml:space="preserve"> with a description of the project and who is involved</w:t>
            </w:r>
          </w:p>
        </w:tc>
        <w:tc>
          <w:tcPr>
            <w:tcW w:w="2250" w:type="dxa"/>
          </w:tcPr>
          <w:p w14:paraId="5881C640" w14:textId="0A4D9F76" w:rsidR="00A979E1" w:rsidRPr="00E52810" w:rsidRDefault="008354D8" w:rsidP="00E52810">
            <w:pPr>
              <w:ind w:left="0"/>
            </w:pPr>
            <w:proofErr w:type="spellStart"/>
            <w:r>
              <w:t>Endru</w:t>
            </w:r>
            <w:proofErr w:type="spellEnd"/>
          </w:p>
        </w:tc>
        <w:tc>
          <w:tcPr>
            <w:tcW w:w="2250" w:type="dxa"/>
          </w:tcPr>
          <w:p w14:paraId="059F745F" w14:textId="57886425" w:rsidR="00A979E1" w:rsidRPr="00E52810" w:rsidRDefault="008354D8" w:rsidP="00E52810">
            <w:pPr>
              <w:ind w:left="0"/>
            </w:pPr>
            <w:r>
              <w:t>7</w:t>
            </w:r>
            <w:r w:rsidR="00C86734">
              <w:t>/</w:t>
            </w:r>
            <w:r w:rsidR="00F55CDA">
              <w:t>4</w:t>
            </w:r>
            <w:r w:rsidR="00C86734">
              <w:t>/2018</w:t>
            </w:r>
          </w:p>
        </w:tc>
      </w:tr>
      <w:tr w:rsidR="00A979E1" w:rsidRPr="00E52810" w14:paraId="65D01ABA" w14:textId="77777777" w:rsidTr="00557792">
        <w:tc>
          <w:tcPr>
            <w:tcW w:w="6300" w:type="dxa"/>
          </w:tcPr>
          <w:p w14:paraId="2470A9E2" w14:textId="2BEB25A5" w:rsidR="00C86734" w:rsidRPr="00E52810" w:rsidRDefault="008354D8" w:rsidP="00E52810">
            <w:pPr>
              <w:ind w:left="0"/>
            </w:pPr>
            <w:r>
              <w:t>Email Subject Coordinator Bao to lock in project</w:t>
            </w:r>
          </w:p>
        </w:tc>
        <w:tc>
          <w:tcPr>
            <w:tcW w:w="2250" w:type="dxa"/>
          </w:tcPr>
          <w:p w14:paraId="113208A3" w14:textId="573B4FEC" w:rsidR="00A979E1" w:rsidRPr="00E52810" w:rsidRDefault="008354D8" w:rsidP="00E52810">
            <w:pPr>
              <w:ind w:left="0"/>
            </w:pPr>
            <w:proofErr w:type="spellStart"/>
            <w:r>
              <w:t>Endru</w:t>
            </w:r>
            <w:proofErr w:type="spellEnd"/>
          </w:p>
        </w:tc>
        <w:tc>
          <w:tcPr>
            <w:tcW w:w="2250" w:type="dxa"/>
          </w:tcPr>
          <w:p w14:paraId="47821E45" w14:textId="0E4F713E" w:rsidR="00C86734" w:rsidRPr="00E52810" w:rsidRDefault="008354D8" w:rsidP="00C86734">
            <w:pPr>
              <w:ind w:left="0"/>
            </w:pPr>
            <w:r>
              <w:t>9</w:t>
            </w:r>
            <w:r w:rsidR="00C86734">
              <w:t>/4/2018</w:t>
            </w:r>
            <w:r>
              <w:t xml:space="preserve"> – 4:30pm</w:t>
            </w:r>
          </w:p>
        </w:tc>
      </w:tr>
      <w:tr w:rsidR="00C86734" w:rsidRPr="00E52810" w14:paraId="7945ECB0" w14:textId="77777777" w:rsidTr="00557792">
        <w:tc>
          <w:tcPr>
            <w:tcW w:w="6300" w:type="dxa"/>
          </w:tcPr>
          <w:p w14:paraId="06B9B014" w14:textId="0C1FCDB9" w:rsidR="00C86734" w:rsidRDefault="008354D8" w:rsidP="00E52810">
            <w:pPr>
              <w:ind w:left="0"/>
            </w:pPr>
            <w:r>
              <w:t>Create a Vision Board and Document outlining the vision of the project</w:t>
            </w:r>
          </w:p>
        </w:tc>
        <w:tc>
          <w:tcPr>
            <w:tcW w:w="2250" w:type="dxa"/>
          </w:tcPr>
          <w:p w14:paraId="1CA49CD3" w14:textId="0D6011C6" w:rsidR="00C86734" w:rsidRDefault="008354D8" w:rsidP="00E52810">
            <w:pPr>
              <w:ind w:left="0"/>
            </w:pPr>
            <w:r>
              <w:t>Everyone</w:t>
            </w:r>
          </w:p>
        </w:tc>
        <w:tc>
          <w:tcPr>
            <w:tcW w:w="2250" w:type="dxa"/>
          </w:tcPr>
          <w:p w14:paraId="72210EE9" w14:textId="1CA8534B" w:rsidR="00C86734" w:rsidRDefault="00F55CDA" w:rsidP="00C86734">
            <w:pPr>
              <w:ind w:left="0"/>
            </w:pPr>
            <w:r>
              <w:t>12</w:t>
            </w:r>
            <w:r w:rsidR="00C86734">
              <w:t>/4/2018</w:t>
            </w:r>
          </w:p>
        </w:tc>
      </w:tr>
      <w:tr w:rsidR="008354D8" w:rsidRPr="00E52810" w14:paraId="7AC3EE48" w14:textId="77777777" w:rsidTr="00557792">
        <w:tc>
          <w:tcPr>
            <w:tcW w:w="6300" w:type="dxa"/>
          </w:tcPr>
          <w:p w14:paraId="2BF0587E" w14:textId="1AA12CD1" w:rsidR="008354D8" w:rsidRDefault="008354D8" w:rsidP="00E52810">
            <w:pPr>
              <w:ind w:left="0"/>
            </w:pPr>
            <w:r>
              <w:t xml:space="preserve">Send a draft of the Vision document to </w:t>
            </w:r>
            <w:proofErr w:type="spellStart"/>
            <w:r>
              <w:t>Musfique</w:t>
            </w:r>
            <w:proofErr w:type="spellEnd"/>
            <w:r>
              <w:t xml:space="preserve"> for feedback</w:t>
            </w:r>
          </w:p>
        </w:tc>
        <w:tc>
          <w:tcPr>
            <w:tcW w:w="2250" w:type="dxa"/>
          </w:tcPr>
          <w:p w14:paraId="3E7F93FE" w14:textId="5D3478C8" w:rsidR="008354D8" w:rsidRDefault="008354D8" w:rsidP="00E52810">
            <w:pPr>
              <w:ind w:left="0"/>
            </w:pPr>
            <w:r>
              <w:t>Everyone</w:t>
            </w:r>
          </w:p>
        </w:tc>
        <w:tc>
          <w:tcPr>
            <w:tcW w:w="2250" w:type="dxa"/>
          </w:tcPr>
          <w:p w14:paraId="3F5D5648" w14:textId="0B26C852" w:rsidR="008354D8" w:rsidRDefault="008354D8" w:rsidP="00C86734">
            <w:pPr>
              <w:ind w:left="0"/>
            </w:pPr>
            <w:r>
              <w:t>12/4/2018</w:t>
            </w:r>
          </w:p>
        </w:tc>
      </w:tr>
    </w:tbl>
    <w:p w14:paraId="34D94FA3" w14:textId="77777777" w:rsidR="00F55CDA" w:rsidRDefault="00F55CDA" w:rsidP="00F55CDA">
      <w:pPr>
        <w:pStyle w:val="Heading2"/>
        <w:pBdr>
          <w:top w:val="single" w:sz="4" w:space="31" w:color="1B587C" w:themeColor="accent3"/>
        </w:pBdr>
      </w:pPr>
    </w:p>
    <w:sectPr w:rsidR="00F55CDA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D7925" w14:textId="77777777" w:rsidR="00146D08" w:rsidRDefault="00146D08">
      <w:pPr>
        <w:spacing w:after="0"/>
      </w:pPr>
      <w:r>
        <w:separator/>
      </w:r>
    </w:p>
  </w:endnote>
  <w:endnote w:type="continuationSeparator" w:id="0">
    <w:p w14:paraId="4133BFDC" w14:textId="77777777" w:rsidR="00146D08" w:rsidRDefault="00146D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92A70" w14:textId="77777777"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0F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997C9" w14:textId="77777777" w:rsidR="00146D08" w:rsidRDefault="00146D08">
      <w:pPr>
        <w:spacing w:after="0"/>
      </w:pPr>
      <w:r>
        <w:separator/>
      </w:r>
    </w:p>
  </w:footnote>
  <w:footnote w:type="continuationSeparator" w:id="0">
    <w:p w14:paraId="4E4F9D15" w14:textId="77777777" w:rsidR="00146D08" w:rsidRDefault="00146D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56BA7"/>
    <w:multiLevelType w:val="hybridMultilevel"/>
    <w:tmpl w:val="6A968AEC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33C413C"/>
    <w:multiLevelType w:val="hybridMultilevel"/>
    <w:tmpl w:val="DB1079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065ACC"/>
    <w:multiLevelType w:val="hybridMultilevel"/>
    <w:tmpl w:val="094879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3F"/>
    <w:rsid w:val="00070820"/>
    <w:rsid w:val="001005E5"/>
    <w:rsid w:val="00107A25"/>
    <w:rsid w:val="001118FD"/>
    <w:rsid w:val="00146D08"/>
    <w:rsid w:val="00152CC8"/>
    <w:rsid w:val="0017681F"/>
    <w:rsid w:val="001C4546"/>
    <w:rsid w:val="002B6C94"/>
    <w:rsid w:val="002E080C"/>
    <w:rsid w:val="002E7469"/>
    <w:rsid w:val="002F4ABE"/>
    <w:rsid w:val="003003F8"/>
    <w:rsid w:val="003B1BCE"/>
    <w:rsid w:val="003C1B81"/>
    <w:rsid w:val="003C6B6C"/>
    <w:rsid w:val="0041439B"/>
    <w:rsid w:val="00444D8F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354D8"/>
    <w:rsid w:val="008431CB"/>
    <w:rsid w:val="008E2FAF"/>
    <w:rsid w:val="0093449B"/>
    <w:rsid w:val="009646A9"/>
    <w:rsid w:val="009916AE"/>
    <w:rsid w:val="00A979E1"/>
    <w:rsid w:val="00B45E12"/>
    <w:rsid w:val="00B915A1"/>
    <w:rsid w:val="00C86734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5CDA"/>
    <w:rsid w:val="00F560A1"/>
    <w:rsid w:val="00F62AEE"/>
    <w:rsid w:val="00FC130B"/>
    <w:rsid w:val="00FC1D56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5607C"/>
  <w15:chartTrackingRefBased/>
  <w15:docId w15:val="{676E8AF9-1753-49EB-8998-D57F5E62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y%20McManus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D9D55A12F14F12B933AB5A6483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22368-090C-487B-AF2D-E739C5659422}"/>
      </w:docPartPr>
      <w:docPartBody>
        <w:p w:rsidR="006B5389" w:rsidRDefault="00531636">
          <w:pPr>
            <w:pStyle w:val="2CD9D55A12F14F12B933AB5A6483AA1D"/>
          </w:pPr>
          <w:r>
            <w:t>|</w:t>
          </w:r>
        </w:p>
      </w:docPartBody>
    </w:docPart>
    <w:docPart>
      <w:docPartPr>
        <w:name w:val="3A86A01D732E465486971BCCDB539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1B1DA-A5F6-4B27-8BBA-957A745DFC19}"/>
      </w:docPartPr>
      <w:docPartBody>
        <w:p w:rsidR="006B5389" w:rsidRDefault="00531636">
          <w:pPr>
            <w:pStyle w:val="3A86A01D732E465486971BCCDB539EBB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90468F95F08C4848A89EC1357DDB7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54A9E-EF20-4843-9FA5-E4B80C60871E}"/>
      </w:docPartPr>
      <w:docPartBody>
        <w:p w:rsidR="006B5389" w:rsidRDefault="00531636">
          <w:pPr>
            <w:pStyle w:val="90468F95F08C4848A89EC1357DDB753D"/>
          </w:pPr>
          <w:r>
            <w:t>Meeting date | time</w:t>
          </w:r>
        </w:p>
      </w:docPartBody>
    </w:docPart>
    <w:docPart>
      <w:docPartPr>
        <w:name w:val="BD95FCDBF07A4C13B4A2EBF3D9363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99EA1-4C6B-43CB-B92B-90B007A7448C}"/>
      </w:docPartPr>
      <w:docPartBody>
        <w:p w:rsidR="006B5389" w:rsidRDefault="00531636">
          <w:pPr>
            <w:pStyle w:val="BD95FCDBF07A4C13B4A2EBF3D9363945"/>
          </w:pPr>
          <w:r>
            <w:t>Meeting location</w:t>
          </w:r>
        </w:p>
      </w:docPartBody>
    </w:docPart>
    <w:docPart>
      <w:docPartPr>
        <w:name w:val="801DF7391C0C432E92776B15652B6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F418F-3008-458C-BFFC-91629F2D793E}"/>
      </w:docPartPr>
      <w:docPartBody>
        <w:p w:rsidR="006B5389" w:rsidRDefault="00531636">
          <w:pPr>
            <w:pStyle w:val="801DF7391C0C432E92776B15652B6856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82E5CB2E65FB4859B37174209A0F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2CE0F-700A-4915-BE58-E07694BAF244}"/>
      </w:docPartPr>
      <w:docPartBody>
        <w:p w:rsidR="006B5389" w:rsidRDefault="00531636">
          <w:pPr>
            <w:pStyle w:val="82E5CB2E65FB4859B37174209A0F35E4"/>
          </w:pPr>
          <w:r w:rsidRPr="00A979E1">
            <w:t>Meeting called by</w:t>
          </w:r>
        </w:p>
      </w:docPartBody>
    </w:docPart>
    <w:docPart>
      <w:docPartPr>
        <w:name w:val="EFCF63AE47624FCEB25C5444B6751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9B4E0-4B1F-471D-B532-A9A57D438F11}"/>
      </w:docPartPr>
      <w:docPartBody>
        <w:p w:rsidR="006B5389" w:rsidRDefault="00531636">
          <w:pPr>
            <w:pStyle w:val="EFCF63AE47624FCEB25C5444B6751DAB"/>
          </w:pPr>
          <w:r w:rsidRPr="00A979E1">
            <w:t>Type of meeting</w:t>
          </w:r>
        </w:p>
      </w:docPartBody>
    </w:docPart>
    <w:docPart>
      <w:docPartPr>
        <w:name w:val="B9C8558D681B4432A8084C5878D50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8BFFB-29E3-40C9-8385-6D8EE581E589}"/>
      </w:docPartPr>
      <w:docPartBody>
        <w:p w:rsidR="006B5389" w:rsidRDefault="00531636">
          <w:pPr>
            <w:pStyle w:val="B9C8558D681B4432A8084C5878D506F2"/>
          </w:pPr>
          <w:r w:rsidRPr="00A979E1">
            <w:t>Facilitator</w:t>
          </w:r>
        </w:p>
      </w:docPartBody>
    </w:docPart>
    <w:docPart>
      <w:docPartPr>
        <w:name w:val="18C4909238A245B0A0B86FC02E131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59D5F-7607-4774-B97C-CF061D47E34B}"/>
      </w:docPartPr>
      <w:docPartBody>
        <w:p w:rsidR="006B5389" w:rsidRDefault="00531636">
          <w:pPr>
            <w:pStyle w:val="18C4909238A245B0A0B86FC02E131EF4"/>
          </w:pPr>
          <w:r w:rsidRPr="00A979E1">
            <w:t>Note taker</w:t>
          </w:r>
        </w:p>
      </w:docPartBody>
    </w:docPart>
    <w:docPart>
      <w:docPartPr>
        <w:name w:val="E7465D5FCDBC4BAD836AA49FD4D0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B7C00-5F08-4023-A570-4638A00CAC15}"/>
      </w:docPartPr>
      <w:docPartBody>
        <w:p w:rsidR="006B5389" w:rsidRDefault="00531636">
          <w:pPr>
            <w:pStyle w:val="E7465D5FCDBC4BAD836AA49FD4D07DAB"/>
          </w:pPr>
          <w:r w:rsidRPr="00137619">
            <w:t>Attendees</w:t>
          </w:r>
        </w:p>
      </w:docPartBody>
    </w:docPart>
    <w:docPart>
      <w:docPartPr>
        <w:name w:val="1FD1355111114344A79C74A5D60AF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81D4-AB42-4191-A1F0-526F339C5333}"/>
      </w:docPartPr>
      <w:docPartBody>
        <w:p w:rsidR="006B5389" w:rsidRDefault="00531636">
          <w:pPr>
            <w:pStyle w:val="1FD1355111114344A79C74A5D60AF997"/>
          </w:pPr>
          <w:r>
            <w:t>Agenda topics</w:t>
          </w:r>
        </w:p>
      </w:docPartBody>
    </w:docPart>
    <w:docPart>
      <w:docPartPr>
        <w:name w:val="527EACD97CE449979E7EBC67CA409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4C5E2-E1F6-4CF3-BBBD-939E260F4426}"/>
      </w:docPartPr>
      <w:docPartBody>
        <w:p w:rsidR="006B5389" w:rsidRDefault="00531636">
          <w:pPr>
            <w:pStyle w:val="527EACD97CE449979E7EBC67CA4095E5"/>
          </w:pPr>
          <w:r>
            <w:t>Time allotted</w:t>
          </w:r>
        </w:p>
      </w:docPartBody>
    </w:docPart>
    <w:docPart>
      <w:docPartPr>
        <w:name w:val="99BE2680FD3546278B4A897D4DB2C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7458A-C77A-48EA-89EA-76FE5A2F8241}"/>
      </w:docPartPr>
      <w:docPartBody>
        <w:p w:rsidR="006B5389" w:rsidRDefault="00531636">
          <w:pPr>
            <w:pStyle w:val="99BE2680FD3546278B4A897D4DB2CAC5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0A975FEBF0A74DD1B891F113C4ECB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305C1-BA56-4A3D-BD07-7BDE15047837}"/>
      </w:docPartPr>
      <w:docPartBody>
        <w:p w:rsidR="006B5389" w:rsidRDefault="00531636">
          <w:pPr>
            <w:pStyle w:val="0A975FEBF0A74DD1B891F113C4ECB978"/>
          </w:pPr>
          <w:r>
            <w:t>Agenda topic</w:t>
          </w:r>
        </w:p>
      </w:docPartBody>
    </w:docPart>
    <w:docPart>
      <w:docPartPr>
        <w:name w:val="29AED0D6664C4CFCB78EFE42A5817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370B-9EC0-42E0-A2D5-E40F381E3433}"/>
      </w:docPartPr>
      <w:docPartBody>
        <w:p w:rsidR="006B5389" w:rsidRDefault="00531636">
          <w:pPr>
            <w:pStyle w:val="29AED0D6664C4CFCB78EFE42A5817D3D"/>
          </w:pPr>
          <w:r w:rsidRPr="00E52810">
            <w:t>Person responsible</w:t>
          </w:r>
        </w:p>
      </w:docPartBody>
    </w:docPart>
    <w:docPart>
      <w:docPartPr>
        <w:name w:val="706770E08A084EFF9EE08F37A3EA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084-6072-4F86-9E39-3C2F98B76180}"/>
      </w:docPartPr>
      <w:docPartBody>
        <w:p w:rsidR="006B5389" w:rsidRDefault="00531636">
          <w:pPr>
            <w:pStyle w:val="706770E08A084EFF9EE08F37A3EAC4E2"/>
          </w:pPr>
          <w:r w:rsidRPr="00E52810">
            <w:t>Deadline</w:t>
          </w:r>
        </w:p>
      </w:docPartBody>
    </w:docPart>
    <w:docPart>
      <w:docPartPr>
        <w:name w:val="DFF99025E08E4AC6B737B6122318B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2E8C1-EABA-453B-BB07-AFC33857C10D}"/>
      </w:docPartPr>
      <w:docPartBody>
        <w:p w:rsidR="006B5389" w:rsidRDefault="00531636">
          <w:pPr>
            <w:pStyle w:val="DFF99025E08E4AC6B737B6122318B7F8"/>
          </w:pPr>
          <w:r>
            <w:t>Time allotted</w:t>
          </w:r>
        </w:p>
      </w:docPartBody>
    </w:docPart>
    <w:docPart>
      <w:docPartPr>
        <w:name w:val="81861CD0A6064D74A5EBC9B4EE81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0D395-C12C-4D0E-A600-3F57D132C980}"/>
      </w:docPartPr>
      <w:docPartBody>
        <w:p w:rsidR="006B5389" w:rsidRDefault="00531636">
          <w:pPr>
            <w:pStyle w:val="81861CD0A6064D74A5EBC9B4EE81BB0D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50CC643952104CE7AF9C20263EADB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8958B-AC56-4E71-838E-515845279577}"/>
      </w:docPartPr>
      <w:docPartBody>
        <w:p w:rsidR="006B5389" w:rsidRDefault="00531636">
          <w:pPr>
            <w:pStyle w:val="50CC643952104CE7AF9C20263EADB18C"/>
          </w:pPr>
          <w:r>
            <w:t>Agenda topic</w:t>
          </w:r>
        </w:p>
      </w:docPartBody>
    </w:docPart>
    <w:docPart>
      <w:docPartPr>
        <w:name w:val="0B9B5D632E8C478CA66F4F072AAD2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2F53A-3E87-4326-B3DB-E5C1D85471E1}"/>
      </w:docPartPr>
      <w:docPartBody>
        <w:p w:rsidR="006B5389" w:rsidRDefault="00531636">
          <w:pPr>
            <w:pStyle w:val="0B9B5D632E8C478CA66F4F072AAD2F2B"/>
          </w:pPr>
          <w:r>
            <w:t>Presenter</w:t>
          </w:r>
        </w:p>
      </w:docPartBody>
    </w:docPart>
    <w:docPart>
      <w:docPartPr>
        <w:name w:val="31C19B590C14405D977BECD313CA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3EE4-F6A5-48D7-99E4-20AD84E63297}"/>
      </w:docPartPr>
      <w:docPartBody>
        <w:p w:rsidR="006B5389" w:rsidRDefault="00531636">
          <w:pPr>
            <w:pStyle w:val="31C19B590C14405D977BECD313CA8787"/>
          </w:pPr>
          <w:r w:rsidRPr="00E52810">
            <w:t>Action items</w:t>
          </w:r>
        </w:p>
      </w:docPartBody>
    </w:docPart>
    <w:docPart>
      <w:docPartPr>
        <w:name w:val="692269596F6F4245AC8B18B046BC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52B51-C481-4791-9FE2-80E1445F79FC}"/>
      </w:docPartPr>
      <w:docPartBody>
        <w:p w:rsidR="006B5389" w:rsidRDefault="00531636">
          <w:pPr>
            <w:pStyle w:val="692269596F6F4245AC8B18B046BC173D"/>
          </w:pPr>
          <w:r w:rsidRPr="00E52810">
            <w:t>Person responsible</w:t>
          </w:r>
        </w:p>
      </w:docPartBody>
    </w:docPart>
    <w:docPart>
      <w:docPartPr>
        <w:name w:val="357032CA3B374E0294E5EA4A16430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BB1F6-478D-4D88-8A88-7E86FD7A7BFB}"/>
      </w:docPartPr>
      <w:docPartBody>
        <w:p w:rsidR="006B5389" w:rsidRDefault="00531636">
          <w:pPr>
            <w:pStyle w:val="357032CA3B374E0294E5EA4A16430995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36"/>
    <w:rsid w:val="00531636"/>
    <w:rsid w:val="005330B1"/>
    <w:rsid w:val="006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1153E6338C4DC89316E4EF8D54A76D">
    <w:name w:val="701153E6338C4DC89316E4EF8D54A76D"/>
  </w:style>
  <w:style w:type="paragraph" w:customStyle="1" w:styleId="2CD9D55A12F14F12B933AB5A6483AA1D">
    <w:name w:val="2CD9D55A12F14F12B933AB5A6483AA1D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3A86A01D732E465486971BCCDB539EBB">
    <w:name w:val="3A86A01D732E465486971BCCDB539EBB"/>
  </w:style>
  <w:style w:type="paragraph" w:customStyle="1" w:styleId="90468F95F08C4848A89EC1357DDB753D">
    <w:name w:val="90468F95F08C4848A89EC1357DDB753D"/>
  </w:style>
  <w:style w:type="character" w:styleId="SubtleEmphasis">
    <w:name w:val="Subtle Emphasis"/>
    <w:basedOn w:val="DefaultParagraphFont"/>
    <w:uiPriority w:val="10"/>
    <w:qFormat/>
    <w:rsid w:val="006B5389"/>
    <w:rPr>
      <w:i/>
      <w:iCs/>
      <w:color w:val="auto"/>
    </w:rPr>
  </w:style>
  <w:style w:type="paragraph" w:customStyle="1" w:styleId="6C5DE66091D14356AEA54CB5DA6E2BCB">
    <w:name w:val="6C5DE66091D14356AEA54CB5DA6E2BCB"/>
  </w:style>
  <w:style w:type="paragraph" w:customStyle="1" w:styleId="0EB03FDC3A0B4621909B1C719A83121A">
    <w:name w:val="0EB03FDC3A0B4621909B1C719A83121A"/>
  </w:style>
  <w:style w:type="paragraph" w:customStyle="1" w:styleId="BD95FCDBF07A4C13B4A2EBF3D9363945">
    <w:name w:val="BD95FCDBF07A4C13B4A2EBF3D9363945"/>
  </w:style>
  <w:style w:type="paragraph" w:customStyle="1" w:styleId="801DF7391C0C432E92776B15652B6856">
    <w:name w:val="801DF7391C0C432E92776B15652B6856"/>
  </w:style>
  <w:style w:type="paragraph" w:customStyle="1" w:styleId="82E5CB2E65FB4859B37174209A0F35E4">
    <w:name w:val="82E5CB2E65FB4859B37174209A0F35E4"/>
  </w:style>
  <w:style w:type="paragraph" w:customStyle="1" w:styleId="F5725F59CFF74A5DBA4C910CDFD6CB96">
    <w:name w:val="F5725F59CFF74A5DBA4C910CDFD6CB96"/>
  </w:style>
  <w:style w:type="paragraph" w:customStyle="1" w:styleId="EFCF63AE47624FCEB25C5444B6751DAB">
    <w:name w:val="EFCF63AE47624FCEB25C5444B6751DAB"/>
  </w:style>
  <w:style w:type="paragraph" w:customStyle="1" w:styleId="10C8F86FC94B492680ECDBA33D184EF7">
    <w:name w:val="10C8F86FC94B492680ECDBA33D184EF7"/>
  </w:style>
  <w:style w:type="paragraph" w:customStyle="1" w:styleId="B9C8558D681B4432A8084C5878D506F2">
    <w:name w:val="B9C8558D681B4432A8084C5878D506F2"/>
  </w:style>
  <w:style w:type="paragraph" w:customStyle="1" w:styleId="18C4909238A245B0A0B86FC02E131EF4">
    <w:name w:val="18C4909238A245B0A0B86FC02E131EF4"/>
  </w:style>
  <w:style w:type="paragraph" w:customStyle="1" w:styleId="14484C0AB00149EE8D0475C98F663880">
    <w:name w:val="14484C0AB00149EE8D0475C98F663880"/>
  </w:style>
  <w:style w:type="paragraph" w:customStyle="1" w:styleId="E7465D5FCDBC4BAD836AA49FD4D07DAB">
    <w:name w:val="E7465D5FCDBC4BAD836AA49FD4D07DAB"/>
  </w:style>
  <w:style w:type="paragraph" w:customStyle="1" w:styleId="A439AC12298A443C8701E0080E9D8E65">
    <w:name w:val="A439AC12298A443C8701E0080E9D8E65"/>
  </w:style>
  <w:style w:type="paragraph" w:customStyle="1" w:styleId="1FD1355111114344A79C74A5D60AF997">
    <w:name w:val="1FD1355111114344A79C74A5D60AF997"/>
  </w:style>
  <w:style w:type="paragraph" w:customStyle="1" w:styleId="527EACD97CE449979E7EBC67CA4095E5">
    <w:name w:val="527EACD97CE449979E7EBC67CA4095E5"/>
  </w:style>
  <w:style w:type="paragraph" w:customStyle="1" w:styleId="99BE2680FD3546278B4A897D4DB2CAC5">
    <w:name w:val="99BE2680FD3546278B4A897D4DB2CAC5"/>
  </w:style>
  <w:style w:type="paragraph" w:customStyle="1" w:styleId="0A975FEBF0A74DD1B891F113C4ECB978">
    <w:name w:val="0A975FEBF0A74DD1B891F113C4ECB978"/>
  </w:style>
  <w:style w:type="paragraph" w:customStyle="1" w:styleId="D680BE621ACB48BCB7A4B70745C79DE1">
    <w:name w:val="D680BE621ACB48BCB7A4B70745C79DE1"/>
  </w:style>
  <w:style w:type="paragraph" w:customStyle="1" w:styleId="EE7939783180489BAE178B9875E5C7D6">
    <w:name w:val="EE7939783180489BAE178B9875E5C7D6"/>
  </w:style>
  <w:style w:type="paragraph" w:customStyle="1" w:styleId="487BF81C13344D27843275B0B84A9448">
    <w:name w:val="487BF81C13344D27843275B0B84A9448"/>
  </w:style>
  <w:style w:type="paragraph" w:customStyle="1" w:styleId="420E409C98ED4F9694F09B36CA2ABBC0">
    <w:name w:val="420E409C98ED4F9694F09B36CA2ABBC0"/>
  </w:style>
  <w:style w:type="paragraph" w:customStyle="1" w:styleId="A07CE92E907A4F9687789C36E8DF3B84">
    <w:name w:val="A07CE92E907A4F9687789C36E8DF3B84"/>
  </w:style>
  <w:style w:type="paragraph" w:customStyle="1" w:styleId="7D66B59E16B8419E92CE1517609DA46C">
    <w:name w:val="7D66B59E16B8419E92CE1517609DA46C"/>
  </w:style>
  <w:style w:type="paragraph" w:customStyle="1" w:styleId="7D9C473139AE4226BB1C46D45A1A985B">
    <w:name w:val="7D9C473139AE4226BB1C46D45A1A985B"/>
  </w:style>
  <w:style w:type="paragraph" w:customStyle="1" w:styleId="056118431163414895E5B38BAF41559E">
    <w:name w:val="056118431163414895E5B38BAF41559E"/>
  </w:style>
  <w:style w:type="paragraph" w:customStyle="1" w:styleId="29AED0D6664C4CFCB78EFE42A5817D3D">
    <w:name w:val="29AED0D6664C4CFCB78EFE42A5817D3D"/>
  </w:style>
  <w:style w:type="paragraph" w:customStyle="1" w:styleId="706770E08A084EFF9EE08F37A3EAC4E2">
    <w:name w:val="706770E08A084EFF9EE08F37A3EAC4E2"/>
  </w:style>
  <w:style w:type="paragraph" w:customStyle="1" w:styleId="F4519E3B68C14A58ABA859471C525A02">
    <w:name w:val="F4519E3B68C14A58ABA859471C525A02"/>
  </w:style>
  <w:style w:type="paragraph" w:customStyle="1" w:styleId="A8F2E5873C5243AC9009A80A9417A511">
    <w:name w:val="A8F2E5873C5243AC9009A80A9417A511"/>
  </w:style>
  <w:style w:type="paragraph" w:customStyle="1" w:styleId="776AD1D638BF41D88E3CB8D94E152007">
    <w:name w:val="776AD1D638BF41D88E3CB8D94E152007"/>
  </w:style>
  <w:style w:type="paragraph" w:customStyle="1" w:styleId="6A28AB08F00648208708A99DFD83A7D5">
    <w:name w:val="6A28AB08F00648208708A99DFD83A7D5"/>
  </w:style>
  <w:style w:type="paragraph" w:customStyle="1" w:styleId="6E84BD97E9594A7F8B729B5C7EDA926C">
    <w:name w:val="6E84BD97E9594A7F8B729B5C7EDA926C"/>
  </w:style>
  <w:style w:type="paragraph" w:customStyle="1" w:styleId="45E86E05E1274B04986832933F2CD16A">
    <w:name w:val="45E86E05E1274B04986832933F2CD16A"/>
  </w:style>
  <w:style w:type="paragraph" w:customStyle="1" w:styleId="DFF99025E08E4AC6B737B6122318B7F8">
    <w:name w:val="DFF99025E08E4AC6B737B6122318B7F8"/>
  </w:style>
  <w:style w:type="paragraph" w:customStyle="1" w:styleId="81861CD0A6064D74A5EBC9B4EE81BB0D">
    <w:name w:val="81861CD0A6064D74A5EBC9B4EE81BB0D"/>
  </w:style>
  <w:style w:type="paragraph" w:customStyle="1" w:styleId="50CC643952104CE7AF9C20263EADB18C">
    <w:name w:val="50CC643952104CE7AF9C20263EADB18C"/>
  </w:style>
  <w:style w:type="paragraph" w:customStyle="1" w:styleId="1E9CAE128F8646CE9893324706DDF897">
    <w:name w:val="1E9CAE128F8646CE9893324706DDF897"/>
  </w:style>
  <w:style w:type="paragraph" w:customStyle="1" w:styleId="0B9B5D632E8C478CA66F4F072AAD2F2B">
    <w:name w:val="0B9B5D632E8C478CA66F4F072AAD2F2B"/>
  </w:style>
  <w:style w:type="paragraph" w:customStyle="1" w:styleId="43B5841A2F7C46C8884E1581D916EB7E">
    <w:name w:val="43B5841A2F7C46C8884E1581D916EB7E"/>
  </w:style>
  <w:style w:type="paragraph" w:customStyle="1" w:styleId="CFBE02502C1242D6B2D472392B03B464">
    <w:name w:val="CFBE02502C1242D6B2D472392B03B464"/>
  </w:style>
  <w:style w:type="paragraph" w:customStyle="1" w:styleId="EC01743A1D964283BBCAF1C563F5AF00">
    <w:name w:val="EC01743A1D964283BBCAF1C563F5AF00"/>
  </w:style>
  <w:style w:type="paragraph" w:customStyle="1" w:styleId="3CF49B58266640B09EDD225AD80E5580">
    <w:name w:val="3CF49B58266640B09EDD225AD80E5580"/>
  </w:style>
  <w:style w:type="paragraph" w:customStyle="1" w:styleId="B0B1B0830E594F0DAF72ED2C8E7033D6">
    <w:name w:val="B0B1B0830E594F0DAF72ED2C8E7033D6"/>
  </w:style>
  <w:style w:type="paragraph" w:customStyle="1" w:styleId="31C19B590C14405D977BECD313CA8787">
    <w:name w:val="31C19B590C14405D977BECD313CA8787"/>
  </w:style>
  <w:style w:type="paragraph" w:customStyle="1" w:styleId="692269596F6F4245AC8B18B046BC173D">
    <w:name w:val="692269596F6F4245AC8B18B046BC173D"/>
  </w:style>
  <w:style w:type="paragraph" w:customStyle="1" w:styleId="357032CA3B374E0294E5EA4A16430995">
    <w:name w:val="357032CA3B374E0294E5EA4A16430995"/>
  </w:style>
  <w:style w:type="paragraph" w:customStyle="1" w:styleId="3BFC0D5E02D749E184D66919BD4FA362">
    <w:name w:val="3BFC0D5E02D749E184D66919BD4FA362"/>
  </w:style>
  <w:style w:type="paragraph" w:customStyle="1" w:styleId="4BEED436F967419497B5E106D601D153">
    <w:name w:val="4BEED436F967419497B5E106D601D153"/>
  </w:style>
  <w:style w:type="paragraph" w:customStyle="1" w:styleId="C06817048E534797BFD8E6D4396C2B10">
    <w:name w:val="C06817048E534797BFD8E6D4396C2B10"/>
  </w:style>
  <w:style w:type="paragraph" w:customStyle="1" w:styleId="281C2D81AB93473ABDADB0265D2EDADA">
    <w:name w:val="281C2D81AB93473ABDADB0265D2EDADA"/>
  </w:style>
  <w:style w:type="paragraph" w:customStyle="1" w:styleId="6B5AD4C91D3D4D6A88B20C8591C1AEB0">
    <w:name w:val="6B5AD4C91D3D4D6A88B20C8591C1AEB0"/>
  </w:style>
  <w:style w:type="paragraph" w:customStyle="1" w:styleId="F99B9ACF5D40422ABB4FE9E51FC8261D">
    <w:name w:val="F99B9ACF5D40422ABB4FE9E51FC8261D"/>
  </w:style>
  <w:style w:type="paragraph" w:customStyle="1" w:styleId="F5E21D0F4D814CC28E62BD13C477B8B5">
    <w:name w:val="F5E21D0F4D814CC28E62BD13C477B8B5"/>
  </w:style>
  <w:style w:type="paragraph" w:customStyle="1" w:styleId="E5B7B305716744D790C9DEBDDB187673">
    <w:name w:val="E5B7B305716744D790C9DEBDDB187673"/>
  </w:style>
  <w:style w:type="paragraph" w:customStyle="1" w:styleId="AA87C44738DD4FF4B2F65556F10EA81D">
    <w:name w:val="AA87C44738DD4FF4B2F65556F10EA81D"/>
  </w:style>
  <w:style w:type="paragraph" w:customStyle="1" w:styleId="015F058CAB1C4E3691954E39C7813144">
    <w:name w:val="015F058CAB1C4E3691954E39C7813144"/>
  </w:style>
  <w:style w:type="paragraph" w:customStyle="1" w:styleId="6207BAF37AE34773A33142168815F644">
    <w:name w:val="6207BAF37AE34773A33142168815F644"/>
  </w:style>
  <w:style w:type="paragraph" w:customStyle="1" w:styleId="E204B4C5DD9E41B28BB5E028E6E96579">
    <w:name w:val="E204B4C5DD9E41B28BB5E028E6E96579"/>
  </w:style>
  <w:style w:type="paragraph" w:customStyle="1" w:styleId="A101F517367B4713946FF138C8AEC957">
    <w:name w:val="A101F517367B4713946FF138C8AEC957"/>
  </w:style>
  <w:style w:type="paragraph" w:customStyle="1" w:styleId="A04D90E287B646BE98D05BC62F5AAB89">
    <w:name w:val="A04D90E287B646BE98D05BC62F5AAB89"/>
  </w:style>
  <w:style w:type="paragraph" w:customStyle="1" w:styleId="3E72573FC61C42EB8CEECEEDC99B3053">
    <w:name w:val="3E72573FC61C42EB8CEECEEDC99B3053"/>
  </w:style>
  <w:style w:type="paragraph" w:customStyle="1" w:styleId="B1291A6BC6254B2EBE34C5537925F7FD">
    <w:name w:val="B1291A6BC6254B2EBE34C5537925F7FD"/>
  </w:style>
  <w:style w:type="paragraph" w:customStyle="1" w:styleId="CBA746053858495D935C3AE7D62EA025">
    <w:name w:val="CBA746053858495D935C3AE7D62EA025"/>
  </w:style>
  <w:style w:type="paragraph" w:customStyle="1" w:styleId="474409258E404C0293BC4BDDA53E81B7">
    <w:name w:val="474409258E404C0293BC4BDDA53E81B7"/>
  </w:style>
  <w:style w:type="paragraph" w:customStyle="1" w:styleId="B720DD1548C64835947C897BC7B891A8">
    <w:name w:val="B720DD1548C64835947C897BC7B891A8"/>
  </w:style>
  <w:style w:type="paragraph" w:customStyle="1" w:styleId="0631E48929E245C48983797E32823038">
    <w:name w:val="0631E48929E245C48983797E32823038"/>
  </w:style>
  <w:style w:type="paragraph" w:customStyle="1" w:styleId="72A7529CBFE64B4FA2EBE74CE7366FC3">
    <w:name w:val="72A7529CBFE64B4FA2EBE74CE7366FC3"/>
  </w:style>
  <w:style w:type="paragraph" w:customStyle="1" w:styleId="C18393B026F443A7924B41E9E4DCD3EC">
    <w:name w:val="C18393B026F443A7924B41E9E4DCD3EC"/>
  </w:style>
  <w:style w:type="paragraph" w:customStyle="1" w:styleId="B5627F1BCC71463AABC01ED20FB8EC56">
    <w:name w:val="B5627F1BCC71463AABC01ED20FB8EC56"/>
  </w:style>
  <w:style w:type="paragraph" w:customStyle="1" w:styleId="59DA7872823B48CDB478C6AF41A24D84">
    <w:name w:val="59DA7872823B48CDB478C6AF41A24D84"/>
  </w:style>
  <w:style w:type="paragraph" w:customStyle="1" w:styleId="9D14D9E4CE50498F9C41FF7AF0027711">
    <w:name w:val="9D14D9E4CE50498F9C41FF7AF0027711"/>
  </w:style>
  <w:style w:type="paragraph" w:customStyle="1" w:styleId="A9A0962A6C6749B4985D82B2EDD09EE1">
    <w:name w:val="A9A0962A6C6749B4985D82B2EDD09EE1"/>
  </w:style>
  <w:style w:type="paragraph" w:customStyle="1" w:styleId="01057FB1CA144353BE68F5B01268B13B">
    <w:name w:val="01057FB1CA144353BE68F5B01268B13B"/>
  </w:style>
  <w:style w:type="paragraph" w:customStyle="1" w:styleId="133D11C1800742AFB22712D9400D3240">
    <w:name w:val="133D11C1800742AFB22712D9400D3240"/>
  </w:style>
  <w:style w:type="paragraph" w:customStyle="1" w:styleId="8756BE4992554CB78027F05FEB765D55">
    <w:name w:val="8756BE4992554CB78027F05FEB765D55"/>
  </w:style>
  <w:style w:type="paragraph" w:customStyle="1" w:styleId="9E25D8C5264A4BA388DD38547AD0F084">
    <w:name w:val="9E25D8C5264A4BA388DD38547AD0F084"/>
  </w:style>
  <w:style w:type="paragraph" w:customStyle="1" w:styleId="85DBC93ED7D54BF08C20010EAF9FC297">
    <w:name w:val="85DBC93ED7D54BF08C20010EAF9FC297"/>
  </w:style>
  <w:style w:type="paragraph" w:customStyle="1" w:styleId="4AEEE80413494517AFD8A618AF11F93A">
    <w:name w:val="4AEEE80413494517AFD8A618AF11F93A"/>
  </w:style>
  <w:style w:type="paragraph" w:customStyle="1" w:styleId="1F61D7F813214A9C98FCFFA01BE8CD3F">
    <w:name w:val="1F61D7F813214A9C98FCFFA01BE8CD3F"/>
  </w:style>
  <w:style w:type="paragraph" w:customStyle="1" w:styleId="CC725C5324454799BF68E2F44162D76C">
    <w:name w:val="CC725C5324454799BF68E2F44162D76C"/>
  </w:style>
  <w:style w:type="paragraph" w:customStyle="1" w:styleId="ACD730B216CB4C0DB247092F1887B88A">
    <w:name w:val="ACD730B216CB4C0DB247092F1887B88A"/>
  </w:style>
  <w:style w:type="paragraph" w:customStyle="1" w:styleId="9803D5E77FF64B5380C1B9F77E511C35">
    <w:name w:val="9803D5E77FF64B5380C1B9F77E511C35"/>
  </w:style>
  <w:style w:type="paragraph" w:customStyle="1" w:styleId="5F2E59CC0B7A43B49F60B955A865CE87">
    <w:name w:val="5F2E59CC0B7A43B49F60B955A865CE87"/>
  </w:style>
  <w:style w:type="paragraph" w:customStyle="1" w:styleId="4A2830C7284B4131A8585CBA78567867">
    <w:name w:val="4A2830C7284B4131A8585CBA78567867"/>
  </w:style>
  <w:style w:type="paragraph" w:customStyle="1" w:styleId="9D65C67386804802B47F7B525AC82FC5">
    <w:name w:val="9D65C67386804802B47F7B525AC82FC5"/>
  </w:style>
  <w:style w:type="paragraph" w:customStyle="1" w:styleId="7D7F27C89E9446909F9556EA5C9FC4B8">
    <w:name w:val="7D7F27C89E9446909F9556EA5C9FC4B8"/>
  </w:style>
  <w:style w:type="paragraph" w:customStyle="1" w:styleId="0A86F32C53904387B6CEF4EC736C9F1D">
    <w:name w:val="0A86F32C53904387B6CEF4EC736C9F1D"/>
  </w:style>
  <w:style w:type="paragraph" w:customStyle="1" w:styleId="89F4B46A848D4FFE907B31D32CDCAE07">
    <w:name w:val="89F4B46A848D4FFE907B31D32CDCAE07"/>
  </w:style>
  <w:style w:type="paragraph" w:customStyle="1" w:styleId="6552FCB2A03D4C15939C05F8A3D731F1">
    <w:name w:val="6552FCB2A03D4C15939C05F8A3D731F1"/>
  </w:style>
  <w:style w:type="paragraph" w:customStyle="1" w:styleId="30E8BC668D5341D19853394C99591253">
    <w:name w:val="30E8BC668D5341D19853394C99591253"/>
  </w:style>
  <w:style w:type="paragraph" w:customStyle="1" w:styleId="CFEBDF216C954977807E92B1C09ECC7D">
    <w:name w:val="CFEBDF216C954977807E92B1C09ECC7D"/>
  </w:style>
  <w:style w:type="paragraph" w:customStyle="1" w:styleId="B95002351EF349BEBE95D28F60E10AC4">
    <w:name w:val="B95002351EF349BEBE95D28F60E10AC4"/>
  </w:style>
  <w:style w:type="paragraph" w:customStyle="1" w:styleId="A1578E807CE44ACCB561E0DC8C39A962">
    <w:name w:val="A1578E807CE44ACCB561E0DC8C39A962"/>
  </w:style>
  <w:style w:type="paragraph" w:customStyle="1" w:styleId="641EEA465E324ED2959196AA478EF990">
    <w:name w:val="641EEA465E324ED2959196AA478EF990"/>
  </w:style>
  <w:style w:type="paragraph" w:customStyle="1" w:styleId="918CB279A1DB4813BA695B6BE7161F4B">
    <w:name w:val="918CB279A1DB4813BA695B6BE7161F4B"/>
  </w:style>
  <w:style w:type="paragraph" w:customStyle="1" w:styleId="41E4B8CEEE1F4200A32271458C9E2C09">
    <w:name w:val="41E4B8CEEE1F4200A32271458C9E2C09"/>
    <w:rsid w:val="006B5389"/>
  </w:style>
  <w:style w:type="paragraph" w:customStyle="1" w:styleId="4AABC2D9652C4A01868DC86094DAD620">
    <w:name w:val="4AABC2D9652C4A01868DC86094DAD620"/>
    <w:rsid w:val="006B5389"/>
  </w:style>
  <w:style w:type="paragraph" w:customStyle="1" w:styleId="56EBE55495D4418DB253DBD4A2A2D0AD">
    <w:name w:val="56EBE55495D4418DB253DBD4A2A2D0AD"/>
    <w:rsid w:val="006B5389"/>
  </w:style>
  <w:style w:type="paragraph" w:customStyle="1" w:styleId="FB3E19FA9DB94369A7397292D4D26478">
    <w:name w:val="FB3E19FA9DB94369A7397292D4D26478"/>
    <w:rsid w:val="006B5389"/>
  </w:style>
  <w:style w:type="paragraph" w:customStyle="1" w:styleId="E84F3E9812464847B998D2818BD02257">
    <w:name w:val="E84F3E9812464847B998D2818BD02257"/>
    <w:rsid w:val="006B5389"/>
  </w:style>
  <w:style w:type="paragraph" w:customStyle="1" w:styleId="D8F461F5376448ACA7C1B2D16B1788A2">
    <w:name w:val="D8F461F5376448ACA7C1B2D16B1788A2"/>
    <w:rsid w:val="006B5389"/>
  </w:style>
  <w:style w:type="paragraph" w:customStyle="1" w:styleId="8D6107A0E0164AA99D2F12940E56E014">
    <w:name w:val="8D6107A0E0164AA99D2F12940E56E014"/>
    <w:rsid w:val="006B5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</Template>
  <TotalTime>16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 McManus</dc:creator>
  <cp:lastModifiedBy>Carey McManus</cp:lastModifiedBy>
  <cp:revision>3</cp:revision>
  <cp:lastPrinted>2018-04-05T08:10:00Z</cp:lastPrinted>
  <dcterms:created xsi:type="dcterms:W3CDTF">2018-04-05T08:10:00Z</dcterms:created>
  <dcterms:modified xsi:type="dcterms:W3CDTF">2018-04-05T08:26:00Z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