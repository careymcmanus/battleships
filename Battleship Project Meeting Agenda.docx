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6"/>
          <w:szCs w:val="56"/>
        </w:rPr>
        <w:id w:val="381209846"/>
        <w:placeholder>
          <w:docPart w:val="C7BB858443474CF8A41E9C8E3AC37C17"/>
        </w:placeholder>
        <w15:appearance w15:val="hidden"/>
      </w:sdtPr>
      <w:sdtEndPr/>
      <w:sdtContent>
        <w:p w14:paraId="6F4206B9" w14:textId="1D4D135F" w:rsidR="00253AB9" w:rsidRPr="00764E9C" w:rsidRDefault="00764E9C">
          <w:pPr>
            <w:pStyle w:val="Heading1"/>
            <w:rPr>
              <w:sz w:val="56"/>
              <w:szCs w:val="56"/>
            </w:rPr>
          </w:pPr>
          <w:r w:rsidRPr="00764E9C">
            <w:rPr>
              <w:sz w:val="56"/>
              <w:szCs w:val="56"/>
            </w:rPr>
            <w:t>Battleship Project Meeting Agenda</w:t>
          </w:r>
        </w:p>
      </w:sdtContent>
    </w:sdt>
    <w:p w14:paraId="5308CFBB" w14:textId="080AD76F" w:rsidR="00253AB9" w:rsidRDefault="003B0284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912AC03B60384AF888C62B007761A002"/>
          </w:placeholder>
          <w:date w:fullDate="2018-03-22T15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764E9C">
            <w:t>3/22/2018 3:00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81FED5FF6DC744E3869E4C56340F3464"/>
          </w:placeholder>
          <w15:appearance w15:val="hidden"/>
        </w:sdtPr>
        <w:sdtEndPr/>
        <w:sdtContent>
          <w:r w:rsidR="00764E9C">
            <w:t>Swinburne University EN310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253AB9" w14:paraId="7EFC5358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253AB9" w14:paraId="6DC23277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141621C3" w14:textId="77777777" w:rsidR="00253AB9" w:rsidRDefault="003B0284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F0E24ED3FBA2477DA52AB62CAA3C3E0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3019EDBD" w14:textId="010CE0A2" w:rsidR="00253AB9" w:rsidRDefault="000B5A65">
                      <w:pPr>
                        <w:spacing w:after="0"/>
                      </w:pPr>
                      <w:r>
                        <w:t>Pasindu Ashen Devinda Wijayapura</w:t>
                      </w:r>
                    </w:p>
                  </w:tc>
                </w:sdtContent>
              </w:sdt>
            </w:tr>
            <w:tr w:rsidR="000B5A65" w14:paraId="440D039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E16F205" w14:textId="77777777" w:rsidR="000B5A65" w:rsidRDefault="000B5A65" w:rsidP="000B5A65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614F8E25" w14:textId="40FD7827" w:rsidR="000B5A65" w:rsidRDefault="000B5A65" w:rsidP="000B5A65">
                  <w:pPr>
                    <w:spacing w:after="0"/>
                  </w:pPr>
                  <w:r>
                    <w:t>Battleship Project Meeting</w:t>
                  </w:r>
                </w:p>
              </w:tc>
            </w:tr>
            <w:tr w:rsidR="000B5A65" w14:paraId="392D2A84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24FDC79" w14:textId="77777777" w:rsidR="000B5A65" w:rsidRDefault="000B5A65" w:rsidP="000B5A65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0CC9EA46" w14:textId="7DB9D772" w:rsidR="000B5A65" w:rsidRDefault="000B5A65" w:rsidP="000B5A65">
                  <w:pPr>
                    <w:spacing w:after="0"/>
                  </w:pPr>
                  <w:r>
                    <w:t>Pasindu Ashen Devinda Wijayapura</w:t>
                  </w:r>
                </w:p>
              </w:tc>
            </w:tr>
            <w:tr w:rsidR="000B5A65" w14:paraId="27A9636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14C4CE71" w14:textId="77777777" w:rsidR="000B5A65" w:rsidRDefault="000B5A65" w:rsidP="000B5A65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5D307946" w14:textId="15F834C7" w:rsidR="000B5A65" w:rsidRDefault="000B5A65" w:rsidP="000B5A65">
                  <w:pPr>
                    <w:spacing w:after="0"/>
                  </w:pPr>
                  <w:r>
                    <w:t>Carey McManus</w:t>
                  </w:r>
                </w:p>
              </w:tc>
            </w:tr>
            <w:tr w:rsidR="000B5A65" w14:paraId="740D6F9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2857FCC7" w14:textId="79F5B37C" w:rsidR="000B5A65" w:rsidRDefault="000B5A65" w:rsidP="000B5A65">
                  <w:pPr>
                    <w:pStyle w:val="Heading3"/>
                    <w:spacing w:after="0"/>
                  </w:pP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52893044" w14:textId="56B85DDC" w:rsidR="000B5A65" w:rsidRDefault="000B5A65" w:rsidP="000B5A65">
                  <w:pPr>
                    <w:spacing w:after="0"/>
                    <w:ind w:left="0"/>
                  </w:pPr>
                </w:p>
              </w:tc>
            </w:tr>
          </w:tbl>
          <w:p w14:paraId="427F4B0D" w14:textId="77777777" w:rsidR="00253AB9" w:rsidRDefault="00253AB9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286EFEFA" w14:textId="76EDE838" w:rsidR="00253AB9" w:rsidRDefault="003B0284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3E94BC64B077446CA5335E34EF3A9BFB"/>
                </w:placeholder>
                <w15:appearance w15:val="hidden"/>
              </w:sdtPr>
              <w:sdtEndPr/>
              <w:sdtContent>
                <w:r w:rsidR="00764E9C">
                  <w:t>Endru Joshua, Quang Huy Bach</w:t>
                </w:r>
              </w:sdtContent>
            </w:sdt>
          </w:p>
          <w:p w14:paraId="22C8734F" w14:textId="57B28F58" w:rsidR="00253AB9" w:rsidRDefault="00253AB9" w:rsidP="00764E9C">
            <w:pPr>
              <w:spacing w:after="0"/>
            </w:pPr>
          </w:p>
        </w:tc>
      </w:tr>
    </w:tbl>
    <w:p w14:paraId="31165945" w14:textId="77777777" w:rsidR="00253AB9" w:rsidRDefault="003B0284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253AB9" w14:paraId="365C92C6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253AB9" w14:paraId="09080C28" w14:textId="77777777">
              <w:tc>
                <w:tcPr>
                  <w:tcW w:w="6660" w:type="dxa"/>
                </w:tcPr>
                <w:p w14:paraId="416B811C" w14:textId="77777777" w:rsidR="00253AB9" w:rsidRDefault="003B0284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5444EF3B" w14:textId="77777777" w:rsidR="00253AB9" w:rsidRDefault="003B0284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739A7F06" w14:textId="77777777" w:rsidR="00253AB9" w:rsidRDefault="003B0284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14C7217E" w14:textId="77777777" w:rsidR="00253AB9" w:rsidRDefault="00253AB9">
            <w:pPr>
              <w:pStyle w:val="Heading3"/>
              <w:spacing w:after="0"/>
            </w:pPr>
          </w:p>
        </w:tc>
      </w:tr>
      <w:tr w:rsidR="00253AB9" w14:paraId="5CF10F83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253AB9" w14:paraId="4EC22E99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8779205" w14:textId="77777777" w:rsidR="00253AB9" w:rsidRDefault="003B028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6112" w:type="dxa"/>
                </w:tcPr>
                <w:sdt>
                  <w:sdtPr>
                    <w:id w:val="2061053076"/>
                    <w:placeholder>
                      <w:docPart w:val="327CE1B0EBD247B79E556E34E70EB532"/>
                    </w:placeholder>
                    <w15:appearance w15:val="hidden"/>
                  </w:sdtPr>
                  <w:sdtEndPr/>
                  <w:sdtContent>
                    <w:p w14:paraId="790A8092" w14:textId="77777777" w:rsidR="00253AB9" w:rsidRDefault="00764E9C">
                      <w:pPr>
                        <w:spacing w:after="0"/>
                      </w:pPr>
                      <w:r>
                        <w:t>Discussion on various roles within project</w:t>
                      </w:r>
                    </w:p>
                  </w:sdtContent>
                </w:sdt>
                <w:p w14:paraId="73F7AF48" w14:textId="77777777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Setting up Trello Board</w:t>
                  </w:r>
                </w:p>
                <w:p w14:paraId="11BF055A" w14:textId="77777777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Setting up Toggle Project</w:t>
                  </w:r>
                </w:p>
                <w:p w14:paraId="0C01DEA8" w14:textId="77777777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Uploading VB.Net codebase to github</w:t>
                  </w:r>
                </w:p>
                <w:p w14:paraId="35206ABC" w14:textId="77777777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Researching tools that can be used to convert VB to C#</w:t>
                  </w:r>
                </w:p>
                <w:p w14:paraId="382AF115" w14:textId="77777777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Researching suitable coding standards</w:t>
                  </w:r>
                </w:p>
                <w:p w14:paraId="079A505A" w14:textId="3A7C37EC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Identifying TODOs, BUGs and FIXMEs in code</w:t>
                  </w:r>
                </w:p>
                <w:p w14:paraId="3E29865C" w14:textId="52D319CB" w:rsidR="00764E9C" w:rsidRDefault="00764E9C" w:rsidP="00764E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 xml:space="preserve">Determining quantity and quality of documentation </w:t>
                  </w:r>
                </w:p>
              </w:tc>
              <w:sdt>
                <w:sdtPr>
                  <w:id w:val="416301333"/>
                  <w:placeholder>
                    <w:docPart w:val="F26DCD2C79B64AAAAA2107ACFA558A8E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5A144845" w14:textId="7028AC83" w:rsidR="00253AB9" w:rsidRDefault="00764E9C">
                      <w:pPr>
                        <w:spacing w:after="0"/>
                      </w:pPr>
                      <w:r>
                        <w:t>Ashen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3F3EFDB67B344B38B9E22CB8BF129CD3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57255888" w14:textId="5BA5BE82" w:rsidR="00253AB9" w:rsidRDefault="00764E9C">
                      <w:pPr>
                        <w:spacing w:after="0"/>
                      </w:pPr>
                      <w:r>
                        <w:t>10</w:t>
                      </w:r>
                    </w:p>
                  </w:tc>
                </w:sdtContent>
              </w:sdt>
            </w:tr>
            <w:tr w:rsidR="00253AB9" w14:paraId="2FD57635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A829195" w14:textId="77777777" w:rsidR="00253AB9" w:rsidRDefault="003B028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327CE1B0EBD247B79E556E34E70EB532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267E2E4" w14:textId="77777777" w:rsidR="00764E9C" w:rsidRDefault="00764E9C">
                      <w:pPr>
                        <w:spacing w:after="0"/>
                      </w:pPr>
                      <w:r>
                        <w:t>Discussion on general items relating to project</w:t>
                      </w:r>
                    </w:p>
                    <w:p w14:paraId="53F7CE53" w14:textId="77777777" w:rsidR="00764E9C" w:rsidRDefault="00764E9C" w:rsidP="00764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Everyone needs to download the old code and ensure that it runs</w:t>
                      </w:r>
                    </w:p>
                    <w:p w14:paraId="441E4D61" w14:textId="77777777" w:rsidR="00764E9C" w:rsidRDefault="00764E9C" w:rsidP="00764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Need to find and list functional issues. What works the way it should and what doesn’t</w:t>
                      </w:r>
                    </w:p>
                    <w:p w14:paraId="4E17A71E" w14:textId="6825B89D" w:rsidR="00253AB9" w:rsidRDefault="00764E9C" w:rsidP="00764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A list should be created to keep track of any extension ideas and new features, this should not include bugs</w:t>
                      </w:r>
                      <w:bookmarkStart w:id="0" w:name="_GoBack"/>
                      <w:bookmarkEnd w:id="0"/>
                      <w:r>
                        <w:br/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F26DCD2C79B64AAAAA2107ACFA558A8E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C730741" w14:textId="693C1DB1" w:rsidR="00253AB9" w:rsidRDefault="00764E9C">
                      <w:pPr>
                        <w:spacing w:after="0"/>
                      </w:pPr>
                      <w:r>
                        <w:t>Endru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3F3EFDB67B344B38B9E22CB8BF129CD3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3EA5540" w14:textId="3F3E34D4" w:rsidR="00253AB9" w:rsidRDefault="00764E9C">
                      <w:pPr>
                        <w:spacing w:after="0"/>
                      </w:pPr>
                      <w:r>
                        <w:t>5</w:t>
                      </w:r>
                    </w:p>
                  </w:tc>
                </w:sdtContent>
              </w:sdt>
            </w:tr>
          </w:tbl>
          <w:p w14:paraId="6881F717" w14:textId="77777777" w:rsidR="00253AB9" w:rsidRDefault="00253AB9">
            <w:pPr>
              <w:spacing w:after="0"/>
            </w:pPr>
          </w:p>
        </w:tc>
      </w:tr>
    </w:tbl>
    <w:p w14:paraId="26ECEC7C" w14:textId="77777777" w:rsidR="00253AB9" w:rsidRDefault="003B0284" w:rsidP="00764E9C">
      <w:pPr>
        <w:pStyle w:val="Heading2"/>
        <w:pBdr>
          <w:bottom w:val="single" w:sz="12" w:space="0" w:color="E7BC29" w:themeColor="accent3"/>
        </w:pBdr>
      </w:pPr>
      <w:r>
        <w:t>Other Information</w:t>
      </w:r>
    </w:p>
    <w:p w14:paraId="6A3906FE" w14:textId="77777777" w:rsidR="00253AB9" w:rsidRDefault="003B0284">
      <w:r>
        <w:t xml:space="preserve">Observers </w:t>
      </w:r>
      <w:sdt>
        <w:sdtPr>
          <w:id w:val="-984927467"/>
          <w:placeholder>
            <w:docPart w:val="224B83AF9C224285A3CA89036BE47228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14:paraId="28CE3616" w14:textId="77777777" w:rsidR="00253AB9" w:rsidRDefault="003B0284">
      <w:r>
        <w:t xml:space="preserve">Resources </w:t>
      </w:r>
      <w:sdt>
        <w:sdtPr>
          <w:id w:val="-329751391"/>
          <w:placeholder>
            <w:docPart w:val="1C6DD297DE024985BDEEA88EDB225A15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14:paraId="09FDAE7B" w14:textId="6C8F8D45" w:rsidR="00253AB9" w:rsidRDefault="003B0284">
      <w:r>
        <w:t xml:space="preserve">Special notes </w:t>
      </w:r>
      <w:sdt>
        <w:sdtPr>
          <w:id w:val="-1074665517"/>
          <w:placeholder>
            <w:docPart w:val="D0C88C920259410693AF8B3C736DFDC4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253AB9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65A99" w14:textId="77777777" w:rsidR="003B0284" w:rsidRDefault="003B0284">
      <w:r>
        <w:separator/>
      </w:r>
    </w:p>
  </w:endnote>
  <w:endnote w:type="continuationSeparator" w:id="0">
    <w:p w14:paraId="672CA103" w14:textId="77777777" w:rsidR="003B0284" w:rsidRDefault="003B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F682" w14:textId="77777777" w:rsidR="00253AB9" w:rsidRDefault="003B02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CD6BF" w14:textId="77777777" w:rsidR="003B0284" w:rsidRDefault="003B0284">
      <w:r>
        <w:separator/>
      </w:r>
    </w:p>
  </w:footnote>
  <w:footnote w:type="continuationSeparator" w:id="0">
    <w:p w14:paraId="7FA47FFE" w14:textId="77777777" w:rsidR="003B0284" w:rsidRDefault="003B0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B78"/>
    <w:multiLevelType w:val="hybridMultilevel"/>
    <w:tmpl w:val="5432937C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9394748"/>
    <w:multiLevelType w:val="hybridMultilevel"/>
    <w:tmpl w:val="A268EBBA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5"/>
    <w:rsid w:val="000B5A65"/>
    <w:rsid w:val="00253AB9"/>
    <w:rsid w:val="003B0284"/>
    <w:rsid w:val="007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6480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764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E9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y%20McManus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BB858443474CF8A41E9C8E3AC37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72D4-E2C9-43A9-A5D1-F60D27974859}"/>
      </w:docPartPr>
      <w:docPartBody>
        <w:p w:rsidR="00000000" w:rsidRDefault="00297C81">
          <w:pPr>
            <w:pStyle w:val="C7BB858443474CF8A41E9C8E3AC37C17"/>
          </w:pPr>
          <w:r>
            <w:t>Team Meeting</w:t>
          </w:r>
        </w:p>
      </w:docPartBody>
    </w:docPart>
    <w:docPart>
      <w:docPartPr>
        <w:name w:val="912AC03B60384AF888C62B007761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C2C37-6806-441F-8820-53A4C3D94460}"/>
      </w:docPartPr>
      <w:docPartBody>
        <w:p w:rsidR="00000000" w:rsidRDefault="00297C81">
          <w:pPr>
            <w:pStyle w:val="912AC03B60384AF888C62B007761A002"/>
          </w:pPr>
          <w:r>
            <w:t>[Date | time]</w:t>
          </w:r>
        </w:p>
      </w:docPartBody>
    </w:docPart>
    <w:docPart>
      <w:docPartPr>
        <w:name w:val="81FED5FF6DC744E3869E4C56340F3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FE7B8-DAD7-4051-96F7-5CCD40BFBBB7}"/>
      </w:docPartPr>
      <w:docPartBody>
        <w:p w:rsidR="00000000" w:rsidRDefault="00297C81">
          <w:pPr>
            <w:pStyle w:val="81FED5FF6DC744E3869E4C56340F3464"/>
          </w:pPr>
          <w:r>
            <w:t>[Location]</w:t>
          </w:r>
        </w:p>
      </w:docPartBody>
    </w:docPart>
    <w:docPart>
      <w:docPartPr>
        <w:name w:val="F0E24ED3FBA2477DA52AB62CAA3C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591BC-954C-45BE-9128-929249DB3852}"/>
      </w:docPartPr>
      <w:docPartBody>
        <w:p w:rsidR="00000000" w:rsidRDefault="00297C81">
          <w:pPr>
            <w:pStyle w:val="F0E24ED3FBA2477DA52AB62CAA3C3E07"/>
          </w:pPr>
          <w:r>
            <w:t>[Meeting called by]</w:t>
          </w:r>
        </w:p>
      </w:docPartBody>
    </w:docPart>
    <w:docPart>
      <w:docPartPr>
        <w:name w:val="3E94BC64B077446CA5335E34EF3A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1348-D0CD-4CF2-A0D7-2CC6226C520A}"/>
      </w:docPartPr>
      <w:docPartBody>
        <w:p w:rsidR="00000000" w:rsidRDefault="00297C81">
          <w:pPr>
            <w:pStyle w:val="3E94BC64B077446CA5335E34EF3A9BFB"/>
          </w:pPr>
          <w:r>
            <w:t>[Attendees]</w:t>
          </w:r>
        </w:p>
      </w:docPartBody>
    </w:docPart>
    <w:docPart>
      <w:docPartPr>
        <w:name w:val="327CE1B0EBD247B79E556E34E70EB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E4F7-FF3C-43E4-BDAD-20561D881AC4}"/>
      </w:docPartPr>
      <w:docPartBody>
        <w:p w:rsidR="00000000" w:rsidRDefault="00297C81">
          <w:pPr>
            <w:pStyle w:val="327CE1B0EBD247B79E556E34E70EB532"/>
          </w:pPr>
          <w:r>
            <w:t>[Topic]</w:t>
          </w:r>
        </w:p>
      </w:docPartBody>
    </w:docPart>
    <w:docPart>
      <w:docPartPr>
        <w:name w:val="F26DCD2C79B64AAAAA2107ACFA55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5F06B-B1A7-4815-B3A4-1647D8EA4945}"/>
      </w:docPartPr>
      <w:docPartBody>
        <w:p w:rsidR="00000000" w:rsidRDefault="00297C81">
          <w:pPr>
            <w:pStyle w:val="F26DCD2C79B64AAAAA2107ACFA558A8E"/>
          </w:pPr>
          <w:r>
            <w:t>[Presenter]</w:t>
          </w:r>
        </w:p>
      </w:docPartBody>
    </w:docPart>
    <w:docPart>
      <w:docPartPr>
        <w:name w:val="3F3EFDB67B344B38B9E22CB8BF12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9642A-C901-49CE-B706-EF41D6374389}"/>
      </w:docPartPr>
      <w:docPartBody>
        <w:p w:rsidR="00000000" w:rsidRDefault="00297C81">
          <w:pPr>
            <w:pStyle w:val="3F3EFDB67B344B38B9E22CB8BF129CD3"/>
          </w:pPr>
          <w:r>
            <w:t>[Time]</w:t>
          </w:r>
        </w:p>
      </w:docPartBody>
    </w:docPart>
    <w:docPart>
      <w:docPartPr>
        <w:name w:val="224B83AF9C224285A3CA89036BE4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67488-D6C5-4BA6-A465-3ED927C65A02}"/>
      </w:docPartPr>
      <w:docPartBody>
        <w:p w:rsidR="00000000" w:rsidRDefault="00297C81">
          <w:pPr>
            <w:pStyle w:val="224B83AF9C224285A3CA89036BE47228"/>
          </w:pPr>
          <w:r>
            <w:t>[Observers]</w:t>
          </w:r>
        </w:p>
      </w:docPartBody>
    </w:docPart>
    <w:docPart>
      <w:docPartPr>
        <w:name w:val="1C6DD297DE024985BDEEA88EDB225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64E6A-6ACE-4A9D-AC2C-6D7BB803B895}"/>
      </w:docPartPr>
      <w:docPartBody>
        <w:p w:rsidR="00000000" w:rsidRDefault="00297C81">
          <w:pPr>
            <w:pStyle w:val="1C6DD297DE024985BDEEA88EDB225A15"/>
          </w:pPr>
          <w:r>
            <w:t>[Resources]</w:t>
          </w:r>
        </w:p>
      </w:docPartBody>
    </w:docPart>
    <w:docPart>
      <w:docPartPr>
        <w:name w:val="D0C88C920259410693AF8B3C736D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12F2-DDB0-44D8-AC90-76D24C0C9F81}"/>
      </w:docPartPr>
      <w:docPartBody>
        <w:p w:rsidR="00000000" w:rsidRDefault="00297C81">
          <w:pPr>
            <w:pStyle w:val="D0C88C920259410693AF8B3C736DFDC4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81"/>
    <w:rsid w:val="00297C81"/>
    <w:rsid w:val="00E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B858443474CF8A41E9C8E3AC37C17">
    <w:name w:val="C7BB858443474CF8A41E9C8E3AC37C17"/>
  </w:style>
  <w:style w:type="paragraph" w:customStyle="1" w:styleId="912AC03B60384AF888C62B007761A002">
    <w:name w:val="912AC03B60384AF888C62B007761A002"/>
  </w:style>
  <w:style w:type="paragraph" w:customStyle="1" w:styleId="81FED5FF6DC744E3869E4C56340F3464">
    <w:name w:val="81FED5FF6DC744E3869E4C56340F3464"/>
  </w:style>
  <w:style w:type="paragraph" w:customStyle="1" w:styleId="F0E24ED3FBA2477DA52AB62CAA3C3E07">
    <w:name w:val="F0E24ED3FBA2477DA52AB62CAA3C3E07"/>
  </w:style>
  <w:style w:type="paragraph" w:customStyle="1" w:styleId="B862D77836DB455E9129054F5CC3EA28">
    <w:name w:val="B862D77836DB455E9129054F5CC3EA28"/>
  </w:style>
  <w:style w:type="paragraph" w:customStyle="1" w:styleId="971F74819E88423F8DF244477874C90A">
    <w:name w:val="971F74819E88423F8DF244477874C90A"/>
  </w:style>
  <w:style w:type="paragraph" w:customStyle="1" w:styleId="EF272264C72F4E62A492059FC4760C79">
    <w:name w:val="EF272264C72F4E62A492059FC4760C79"/>
  </w:style>
  <w:style w:type="paragraph" w:customStyle="1" w:styleId="34526FAD543A4B6D90B472021E071B2B">
    <w:name w:val="34526FAD543A4B6D90B472021E071B2B"/>
  </w:style>
  <w:style w:type="paragraph" w:customStyle="1" w:styleId="3E94BC64B077446CA5335E34EF3A9BFB">
    <w:name w:val="3E94BC64B077446CA5335E34EF3A9BFB"/>
  </w:style>
  <w:style w:type="paragraph" w:customStyle="1" w:styleId="15B2A1354BC74935A0AD4D361B3D1C88">
    <w:name w:val="15B2A1354BC74935A0AD4D361B3D1C88"/>
  </w:style>
  <w:style w:type="paragraph" w:customStyle="1" w:styleId="FC2A5BD69F7740749D19C3D1332F11B8">
    <w:name w:val="FC2A5BD69F7740749D19C3D1332F11B8"/>
  </w:style>
  <w:style w:type="paragraph" w:customStyle="1" w:styleId="327CE1B0EBD247B79E556E34E70EB532">
    <w:name w:val="327CE1B0EBD247B79E556E34E70EB532"/>
  </w:style>
  <w:style w:type="paragraph" w:customStyle="1" w:styleId="F26DCD2C79B64AAAAA2107ACFA558A8E">
    <w:name w:val="F26DCD2C79B64AAAAA2107ACFA558A8E"/>
  </w:style>
  <w:style w:type="paragraph" w:customStyle="1" w:styleId="3F3EFDB67B344B38B9E22CB8BF129CD3">
    <w:name w:val="3F3EFDB67B344B38B9E22CB8BF129CD3"/>
  </w:style>
  <w:style w:type="paragraph" w:customStyle="1" w:styleId="224B83AF9C224285A3CA89036BE47228">
    <w:name w:val="224B83AF9C224285A3CA89036BE47228"/>
  </w:style>
  <w:style w:type="paragraph" w:customStyle="1" w:styleId="1C6DD297DE024985BDEEA88EDB225A15">
    <w:name w:val="1C6DD297DE024985BDEEA88EDB225A15"/>
  </w:style>
  <w:style w:type="paragraph" w:customStyle="1" w:styleId="D0C88C920259410693AF8B3C736DFDC4">
    <w:name w:val="D0C88C920259410693AF8B3C736DFDC4"/>
  </w:style>
  <w:style w:type="paragraph" w:customStyle="1" w:styleId="BDC4082F6F83457EAB7C314B11F93E6B">
    <w:name w:val="BDC4082F6F83457EAB7C314B11F93E6B"/>
    <w:rsid w:val="00E64781"/>
  </w:style>
  <w:style w:type="paragraph" w:customStyle="1" w:styleId="FF8F84902ADE4F13AC33FC3C2A12C664">
    <w:name w:val="FF8F84902ADE4F13AC33FC3C2A12C664"/>
    <w:rsid w:val="00E64781"/>
  </w:style>
  <w:style w:type="paragraph" w:customStyle="1" w:styleId="6159AE6504D14C7BAE57941EC01B1E39">
    <w:name w:val="6159AE6504D14C7BAE57941EC01B1E39"/>
    <w:rsid w:val="00E64781"/>
  </w:style>
  <w:style w:type="paragraph" w:customStyle="1" w:styleId="BDD2DA63EA3C44FEAEC817B03020A8E4">
    <w:name w:val="BDD2DA63EA3C44FEAEC817B03020A8E4"/>
    <w:rsid w:val="00E64781"/>
  </w:style>
  <w:style w:type="paragraph" w:customStyle="1" w:styleId="9C5A20EC31C14487B1B4409D0DBF8B8F">
    <w:name w:val="9C5A20EC31C14487B1B4409D0DBF8B8F"/>
    <w:rsid w:val="00E64781"/>
  </w:style>
  <w:style w:type="paragraph" w:customStyle="1" w:styleId="563D5C044F314A48822D9C7CE7A401BB">
    <w:name w:val="563D5C044F314A48822D9C7CE7A401BB"/>
    <w:rsid w:val="00E64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2018-04-03T04:53:00Z</dcterms:created>
  <dcterms:modified xsi:type="dcterms:W3CDTF">2018-04-03T05:46:00Z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